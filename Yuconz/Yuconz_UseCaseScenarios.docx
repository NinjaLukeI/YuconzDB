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436" w:rsidRDefault="00F74EF5">
      <w:pPr>
        <w:rPr>
          <w:u w:val="single"/>
        </w:rPr>
      </w:pPr>
      <w:r w:rsidRPr="00F74EF5">
        <w:rPr>
          <w:u w:val="single"/>
        </w:rPr>
        <w:t>Group 13A – Use Case Scenarios</w:t>
      </w: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74EF5" w:rsidTr="00F74EF5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>
            <w:r>
              <w:t>Historic Annual Records</w:t>
            </w:r>
          </w:p>
        </w:tc>
      </w:tr>
      <w:tr w:rsidR="00F74EF5" w:rsidTr="00F74EF5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9D4519">
            <w:r>
              <w:t>Director, Second Reviewer</w:t>
            </w:r>
          </w:p>
        </w:tc>
      </w:tr>
      <w:tr w:rsidR="00F74EF5" w:rsidTr="00F74EF5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9D4519" w:rsidP="009D4519">
            <w:pPr>
              <w:pStyle w:val="ListParagraph"/>
              <w:numPr>
                <w:ilvl w:val="0"/>
                <w:numId w:val="1"/>
              </w:numPr>
            </w:pPr>
            <w:r>
              <w:t>When an annual review is completed the record is saved in the historic records</w:t>
            </w:r>
          </w:p>
          <w:p w:rsidR="00F74EF5" w:rsidRDefault="00F74EF5" w:rsidP="009D4519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9D4519">
              <w:t>The record can be accessed by the user if previous years information is needed.</w:t>
            </w:r>
          </w:p>
          <w:p w:rsidR="00F74EF5" w:rsidRDefault="00F74EF5" w:rsidP="00F74EF5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9D4519">
              <w:t>When users review certain areas of an employ their history is automatically brought forward as well.</w:t>
            </w:r>
          </w:p>
        </w:tc>
      </w:tr>
      <w:tr w:rsidR="00F74EF5" w:rsidTr="00F74EF5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74EF5" w:rsidRDefault="00F74EF5">
            <w:r>
              <w:t>Condition 1</w:t>
            </w:r>
          </w:p>
          <w:p w:rsidR="00F74EF5" w:rsidRDefault="00F74EF5">
            <w:r>
              <w:t xml:space="preserve">1. </w:t>
            </w:r>
            <w:r w:rsidR="009D4519">
              <w:t>The user can try obtain previous records about the employees annual review.</w:t>
            </w:r>
          </w:p>
          <w:p w:rsidR="00F74EF5" w:rsidRDefault="009D4519">
            <w:r>
              <w:t>2.If there are no records available then nothing is returned to them</w:t>
            </w:r>
          </w:p>
          <w:p w:rsidR="00F74EF5" w:rsidRDefault="00F74EF5" w:rsidP="00F74EF5">
            <w:r>
              <w:t xml:space="preserve">3. </w:t>
            </w:r>
            <w:r w:rsidR="009D4519">
              <w:t>The user will have to save the new annual review in the historic records for the following year.</w:t>
            </w:r>
            <w:r>
              <w:t xml:space="preserve"> </w:t>
            </w:r>
          </w:p>
        </w:tc>
      </w:tr>
      <w:tr w:rsidR="00F74EF5" w:rsidTr="00F74EF5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9D4519">
            <w:r>
              <w:t>There is a historic record for the employee being reviewed</w:t>
            </w:r>
          </w:p>
        </w:tc>
      </w:tr>
      <w:tr w:rsidR="00F74EF5" w:rsidTr="00F74EF5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9D4519">
            <w:r>
              <w:t>The user is given the previous record for the employee</w:t>
            </w:r>
          </w:p>
        </w:tc>
      </w:tr>
    </w:tbl>
    <w:p w:rsidR="00F74EF5" w:rsidRDefault="00F74EF5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74EF5" w:rsidTr="009D4519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t>New Annual Review</w:t>
            </w:r>
          </w:p>
        </w:tc>
      </w:tr>
      <w:tr w:rsidR="00F74EF5" w:rsidTr="009D4519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9D4519" w:rsidP="009D4519">
            <w:r>
              <w:t xml:space="preserve">Director, Second Reviewer, </w:t>
            </w:r>
            <w:r w:rsidR="004F43C1">
              <w:t>staff</w:t>
            </w:r>
          </w:p>
        </w:tc>
      </w:tr>
      <w:tr w:rsidR="00F74EF5" w:rsidRPr="004F43C1" w:rsidTr="009D4519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4F43C1" w:rsidP="004F43C1">
            <w:pPr>
              <w:pStyle w:val="ListParagraph"/>
              <w:numPr>
                <w:ilvl w:val="0"/>
                <w:numId w:val="2"/>
              </w:numPr>
            </w:pPr>
            <w:r>
              <w:t>The user starts creating an annual review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2"/>
              </w:numPr>
            </w:pPr>
            <w:r>
              <w:t>They choose which type of review they want to do on the employee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2"/>
              </w:numPr>
            </w:pPr>
            <w:r>
              <w:t>Once decided the user leaves a review summary and the employee leaves a comment.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2"/>
              </w:numPr>
            </w:pPr>
            <w:r>
              <w:t>The record will then be saved into the historic records</w:t>
            </w:r>
          </w:p>
        </w:tc>
      </w:tr>
      <w:tr w:rsidR="00F74EF5" w:rsidTr="009D4519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pPr>
              <w:rPr>
                <w:i/>
              </w:rPr>
            </w:pPr>
            <w:r>
              <w:rPr>
                <w:i/>
              </w:rPr>
              <w:lastRenderedPageBreak/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74EF5" w:rsidRDefault="00F74EF5" w:rsidP="009D4519">
            <w:r>
              <w:t>Condition 1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3"/>
              </w:numPr>
            </w:pPr>
            <w:r>
              <w:t>The user starts creating an annual review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3"/>
              </w:numPr>
            </w:pPr>
            <w:r>
              <w:t>They choose which type of review they want to do on the employee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3"/>
              </w:numPr>
            </w:pPr>
            <w:r>
              <w:t>Once the review has been done the employee could be promoted.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3"/>
              </w:numPr>
            </w:pPr>
            <w:r>
              <w:t>Once decided the user leaves a review summary and the employee leaves a comment.</w:t>
            </w:r>
          </w:p>
          <w:p w:rsidR="00F74EF5" w:rsidRDefault="004F43C1" w:rsidP="004F43C1">
            <w:pPr>
              <w:pStyle w:val="ListParagraph"/>
              <w:numPr>
                <w:ilvl w:val="0"/>
                <w:numId w:val="3"/>
              </w:numPr>
            </w:pPr>
            <w:r>
              <w:t>The record will then be saved into the historic records</w:t>
            </w:r>
          </w:p>
          <w:p w:rsidR="004F43C1" w:rsidRDefault="004F43C1" w:rsidP="004F43C1">
            <w:pPr>
              <w:pStyle w:val="ListParagraph"/>
              <w:ind w:left="360"/>
            </w:pPr>
          </w:p>
          <w:p w:rsidR="00F74EF5" w:rsidRDefault="00F74EF5" w:rsidP="009D4519">
            <w:r>
              <w:t>Condition 2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4"/>
              </w:numPr>
            </w:pPr>
            <w:r>
              <w:t>The user starts creating an annual review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4"/>
              </w:numPr>
            </w:pPr>
            <w:r>
              <w:t>They choose which type of review they want to do on the employee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4"/>
              </w:numPr>
            </w:pPr>
            <w:r>
              <w:t>Once the review has been done the employee could be put on probation.</w:t>
            </w:r>
          </w:p>
          <w:p w:rsidR="004F43C1" w:rsidRDefault="004F43C1" w:rsidP="004F43C1">
            <w:pPr>
              <w:pStyle w:val="ListParagraph"/>
              <w:numPr>
                <w:ilvl w:val="0"/>
                <w:numId w:val="4"/>
              </w:numPr>
            </w:pPr>
            <w:r>
              <w:t>Once decided the user leaves a review summary and the employee leaves a comment.</w:t>
            </w:r>
          </w:p>
          <w:p w:rsidR="00F74EF5" w:rsidRDefault="004F43C1" w:rsidP="004F43C1">
            <w:pPr>
              <w:pStyle w:val="ListParagraph"/>
              <w:numPr>
                <w:ilvl w:val="0"/>
                <w:numId w:val="4"/>
              </w:numPr>
            </w:pPr>
            <w:r>
              <w:t>The record will then be saved into the historic records</w:t>
            </w:r>
          </w:p>
          <w:p w:rsidR="00B9267B" w:rsidRDefault="00B9267B" w:rsidP="00B9267B">
            <w:pPr>
              <w:pStyle w:val="ListParagraph"/>
              <w:ind w:left="360"/>
            </w:pPr>
          </w:p>
          <w:p w:rsidR="00234497" w:rsidRDefault="00234497" w:rsidP="004F43C1">
            <w:r>
              <w:t>Condition 3</w:t>
            </w:r>
          </w:p>
          <w:p w:rsidR="00B9267B" w:rsidRDefault="00B9267B" w:rsidP="00B9267B">
            <w:pPr>
              <w:pStyle w:val="ListParagraph"/>
              <w:numPr>
                <w:ilvl w:val="0"/>
                <w:numId w:val="5"/>
              </w:numPr>
            </w:pPr>
            <w:r>
              <w:t>The user starts creating an annual review</w:t>
            </w:r>
          </w:p>
          <w:p w:rsidR="00B9267B" w:rsidRDefault="00B9267B" w:rsidP="00B9267B">
            <w:pPr>
              <w:pStyle w:val="ListParagraph"/>
              <w:numPr>
                <w:ilvl w:val="0"/>
                <w:numId w:val="5"/>
              </w:numPr>
            </w:pPr>
            <w:r>
              <w:t>They choose which type of review they want to do on the employee</w:t>
            </w:r>
          </w:p>
          <w:p w:rsidR="00B9267B" w:rsidRDefault="00B9267B" w:rsidP="00B9267B">
            <w:pPr>
              <w:pStyle w:val="ListParagraph"/>
              <w:numPr>
                <w:ilvl w:val="0"/>
                <w:numId w:val="5"/>
              </w:numPr>
            </w:pPr>
            <w:r>
              <w:t>Once the review has been done the employee could have their job terminated.</w:t>
            </w:r>
          </w:p>
          <w:p w:rsidR="00B9267B" w:rsidRDefault="00B9267B" w:rsidP="00B9267B">
            <w:pPr>
              <w:pStyle w:val="ListParagraph"/>
              <w:numPr>
                <w:ilvl w:val="0"/>
                <w:numId w:val="5"/>
              </w:numPr>
            </w:pPr>
            <w:r>
              <w:t>Once decided the user leaves a review summary and the employee leaves a comment.</w:t>
            </w:r>
          </w:p>
          <w:p w:rsidR="00B9267B" w:rsidRDefault="00B9267B" w:rsidP="00B9267B">
            <w:pPr>
              <w:pStyle w:val="ListParagraph"/>
              <w:numPr>
                <w:ilvl w:val="0"/>
                <w:numId w:val="5"/>
              </w:numPr>
            </w:pPr>
            <w:r>
              <w:t>The record will then be saved into the historic records</w:t>
            </w:r>
          </w:p>
          <w:p w:rsidR="004F43C1" w:rsidRPr="00B9267B" w:rsidRDefault="004F43C1" w:rsidP="004F43C1">
            <w:pPr>
              <w:rPr>
                <w:lang w:val="en-US"/>
              </w:rPr>
            </w:pPr>
          </w:p>
        </w:tc>
      </w:tr>
      <w:tr w:rsidR="00F74EF5" w:rsidTr="009D4519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267B" w:rsidRDefault="00B9267B" w:rsidP="009D4519">
            <w:r>
              <w:t>Director or second reviewer has been decided to start a review</w:t>
            </w:r>
          </w:p>
        </w:tc>
      </w:tr>
      <w:tr w:rsidR="00F74EF5" w:rsidTr="009D4519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B9267B" w:rsidP="009D4519">
            <w:r>
              <w:t>New annual review created</w:t>
            </w:r>
          </w:p>
          <w:p w:rsidR="00B9267B" w:rsidRDefault="00B9267B" w:rsidP="009D4519">
            <w:r>
              <w:t>Employee either promoted, put on probation or had their job terminated.</w:t>
            </w:r>
          </w:p>
        </w:tc>
      </w:tr>
    </w:tbl>
    <w:p w:rsidR="000C25A8" w:rsidRDefault="000C25A8">
      <w:pPr>
        <w:rPr>
          <w:u w:val="single"/>
        </w:rPr>
      </w:pPr>
      <w:bookmarkStart w:id="0" w:name="_GoBack"/>
      <w:bookmarkEnd w:id="0"/>
      <w:r>
        <w:rPr>
          <w:u w:val="single"/>
        </w:rPr>
        <w:br w:type="page"/>
      </w:r>
    </w:p>
    <w:p w:rsidR="00F74EF5" w:rsidRDefault="00F74EF5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74EF5" w:rsidTr="009D4519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t>Promotion Record</w:t>
            </w:r>
          </w:p>
        </w:tc>
      </w:tr>
      <w:tr w:rsidR="00F74EF5" w:rsidTr="009D4519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4E01BA" w:rsidP="009D4519">
            <w:r>
              <w:t>Director, Second Reviewer, staff</w:t>
            </w:r>
          </w:p>
        </w:tc>
      </w:tr>
      <w:tr w:rsidR="00F74EF5" w:rsidTr="009D4519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033876" w:rsidP="005C5E36">
            <w:pPr>
              <w:pStyle w:val="ListParagraph"/>
              <w:numPr>
                <w:ilvl w:val="0"/>
                <w:numId w:val="6"/>
              </w:numPr>
            </w:pPr>
            <w:r>
              <w:t>The user has decided on an outcome after the annual review</w:t>
            </w:r>
          </w:p>
          <w:p w:rsidR="00033876" w:rsidRDefault="00033876" w:rsidP="005C5E36">
            <w:pPr>
              <w:pStyle w:val="ListParagraph"/>
              <w:numPr>
                <w:ilvl w:val="0"/>
                <w:numId w:val="6"/>
              </w:numPr>
            </w:pPr>
            <w:r>
              <w:t>The staff member becomes promoted</w:t>
            </w:r>
          </w:p>
          <w:p w:rsidR="00033876" w:rsidRDefault="00033876" w:rsidP="005C5E36">
            <w:pPr>
              <w:pStyle w:val="ListParagraph"/>
              <w:numPr>
                <w:ilvl w:val="0"/>
                <w:numId w:val="6"/>
              </w:numPr>
            </w:pPr>
            <w:r>
              <w:t>The new record is saved in the historical records</w:t>
            </w:r>
          </w:p>
        </w:tc>
      </w:tr>
      <w:tr w:rsidR="00F74EF5" w:rsidTr="009D4519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74EF5" w:rsidRDefault="00F74EF5" w:rsidP="009D4519">
            <w:r>
              <w:t>Condition 1</w:t>
            </w:r>
          </w:p>
          <w:p w:rsidR="00F74EF5" w:rsidRDefault="00F74EF5" w:rsidP="009D4519">
            <w:r>
              <w:t xml:space="preserve">1. </w:t>
            </w:r>
            <w:r w:rsidR="00033876">
              <w:t>The user has finished completing the employees annual review</w:t>
            </w:r>
          </w:p>
          <w:p w:rsidR="00F74EF5" w:rsidRDefault="00F74EF5" w:rsidP="009D4519">
            <w:r>
              <w:t xml:space="preserve">2. </w:t>
            </w:r>
            <w:r w:rsidR="00033876">
              <w:t>The user has decided not to promote the employee this year</w:t>
            </w:r>
          </w:p>
          <w:p w:rsidR="00F74EF5" w:rsidRDefault="00F74EF5" w:rsidP="009D4519">
            <w:r>
              <w:t xml:space="preserve">3. </w:t>
            </w:r>
            <w:r w:rsidR="00033876">
              <w:t>Record saved in the historic annual review</w:t>
            </w:r>
            <w:r>
              <w:t xml:space="preserve"> </w:t>
            </w:r>
          </w:p>
        </w:tc>
      </w:tr>
      <w:tr w:rsidR="00F74EF5" w:rsidTr="009D4519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B94A4F" w:rsidP="009D4519">
            <w:r>
              <w:t xml:space="preserve">The user has completed an annual review </w:t>
            </w:r>
          </w:p>
        </w:tc>
      </w:tr>
      <w:tr w:rsidR="00F74EF5" w:rsidTr="009D4519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B94A4F" w:rsidP="009D4519">
            <w:r>
              <w:t>The user has decided to promote the staff</w:t>
            </w:r>
          </w:p>
          <w:p w:rsidR="00B94A4F" w:rsidRDefault="00B94A4F" w:rsidP="009D4519">
            <w:r>
              <w:t>The user has decide not to promote the staff</w:t>
            </w:r>
          </w:p>
        </w:tc>
      </w:tr>
    </w:tbl>
    <w:p w:rsidR="00F74EF5" w:rsidRDefault="00F74EF5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74EF5" w:rsidTr="009D4519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t>Probation Record</w:t>
            </w:r>
          </w:p>
        </w:tc>
      </w:tr>
      <w:tr w:rsidR="00F74EF5" w:rsidTr="009D4519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4E01BA" w:rsidP="009D4519">
            <w:r>
              <w:t>Director, Second Reviewer, staff</w:t>
            </w:r>
          </w:p>
        </w:tc>
      </w:tr>
      <w:tr w:rsidR="00F74EF5" w:rsidTr="009D4519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3103" w:rsidRDefault="00C53103" w:rsidP="00C53103">
            <w:pPr>
              <w:pStyle w:val="ListParagraph"/>
              <w:numPr>
                <w:ilvl w:val="0"/>
                <w:numId w:val="7"/>
              </w:numPr>
            </w:pPr>
            <w:r>
              <w:t>The user has decided on an outcome after the annual review</w:t>
            </w:r>
          </w:p>
          <w:p w:rsidR="00C53103" w:rsidRDefault="00C53103" w:rsidP="00C53103">
            <w:pPr>
              <w:pStyle w:val="ListParagraph"/>
              <w:numPr>
                <w:ilvl w:val="0"/>
                <w:numId w:val="7"/>
              </w:numPr>
            </w:pPr>
            <w:r>
              <w:t>The staff member been placed on probation</w:t>
            </w:r>
          </w:p>
          <w:p w:rsidR="00F74EF5" w:rsidRDefault="00C53103" w:rsidP="00C53103">
            <w:pPr>
              <w:pStyle w:val="ListParagraph"/>
              <w:numPr>
                <w:ilvl w:val="0"/>
                <w:numId w:val="7"/>
              </w:numPr>
            </w:pPr>
            <w:r>
              <w:t>The new record is saved in the historical records</w:t>
            </w:r>
          </w:p>
        </w:tc>
      </w:tr>
      <w:tr w:rsidR="00F74EF5" w:rsidTr="009D4519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3103" w:rsidRDefault="00C53103" w:rsidP="00C53103">
            <w:r>
              <w:t>Condition 1</w:t>
            </w:r>
          </w:p>
          <w:p w:rsidR="00C53103" w:rsidRDefault="00C53103" w:rsidP="00C53103">
            <w:r>
              <w:t>1. The user has finished completing the employees annual review</w:t>
            </w:r>
          </w:p>
          <w:p w:rsidR="00C53103" w:rsidRDefault="00C53103" w:rsidP="00C53103">
            <w:r>
              <w:t>2. The user has decided not to put the employee on probation</w:t>
            </w:r>
          </w:p>
          <w:p w:rsidR="00F74EF5" w:rsidRDefault="00C53103" w:rsidP="00C53103">
            <w:r>
              <w:t>3. Record saved in the historic annual review</w:t>
            </w:r>
          </w:p>
        </w:tc>
      </w:tr>
      <w:tr w:rsidR="00F74EF5" w:rsidTr="009D4519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C53103" w:rsidP="009D4519">
            <w:r>
              <w:t>The user has completed an annual review</w:t>
            </w:r>
          </w:p>
        </w:tc>
      </w:tr>
      <w:tr w:rsidR="00F74EF5" w:rsidTr="009D4519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3103" w:rsidRDefault="00C53103" w:rsidP="00C53103">
            <w:r>
              <w:t xml:space="preserve">The user has decided to put the staff on probation </w:t>
            </w:r>
          </w:p>
          <w:p w:rsidR="00F74EF5" w:rsidRDefault="00C53103" w:rsidP="00C53103">
            <w:r>
              <w:t>The user has decide not to put the staff on probation</w:t>
            </w:r>
          </w:p>
        </w:tc>
      </w:tr>
    </w:tbl>
    <w:p w:rsidR="00F74EF5" w:rsidRDefault="00F74EF5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74EF5" w:rsidTr="009D4519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t>Review of previous year outcomes</w:t>
            </w:r>
          </w:p>
        </w:tc>
      </w:tr>
      <w:tr w:rsidR="00F74EF5" w:rsidTr="009D4519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4E01BA" w:rsidP="009D4519">
            <w:r>
              <w:t>Director, Second Reviewer, staff</w:t>
            </w:r>
          </w:p>
        </w:tc>
      </w:tr>
      <w:tr w:rsidR="00F74EF5" w:rsidTr="009D4519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545D37" w:rsidP="00545D37">
            <w:pPr>
              <w:pStyle w:val="ListParagraph"/>
              <w:numPr>
                <w:ilvl w:val="0"/>
                <w:numId w:val="8"/>
              </w:numPr>
            </w:pPr>
            <w:r>
              <w:t>The user has chosen to review the employees previous years outcomes</w:t>
            </w:r>
          </w:p>
          <w:p w:rsidR="00545D37" w:rsidRDefault="00545D37" w:rsidP="00545D37">
            <w:pPr>
              <w:pStyle w:val="ListParagraph"/>
              <w:numPr>
                <w:ilvl w:val="0"/>
                <w:numId w:val="8"/>
              </w:numPr>
            </w:pPr>
            <w:r>
              <w:t>The user assess this year and previous years outcomes</w:t>
            </w:r>
          </w:p>
          <w:p w:rsidR="00545D37" w:rsidRDefault="00545D37" w:rsidP="00545D37">
            <w:pPr>
              <w:pStyle w:val="ListParagraph"/>
              <w:numPr>
                <w:ilvl w:val="0"/>
                <w:numId w:val="8"/>
              </w:numPr>
            </w:pPr>
            <w:r>
              <w:t>The user then comes to a decision based of the review</w:t>
            </w:r>
          </w:p>
          <w:p w:rsidR="00545D37" w:rsidRDefault="00545D37" w:rsidP="00545D37">
            <w:pPr>
              <w:pStyle w:val="ListParagraph"/>
              <w:numPr>
                <w:ilvl w:val="0"/>
                <w:numId w:val="8"/>
              </w:numPr>
            </w:pPr>
            <w:r>
              <w:t>The user leaves a summary</w:t>
            </w:r>
          </w:p>
          <w:p w:rsidR="00545D37" w:rsidRDefault="00545D37" w:rsidP="00545D37">
            <w:pPr>
              <w:pStyle w:val="ListParagraph"/>
              <w:numPr>
                <w:ilvl w:val="0"/>
                <w:numId w:val="8"/>
              </w:numPr>
            </w:pPr>
            <w:r>
              <w:t>The employee leaves a comment</w:t>
            </w:r>
          </w:p>
        </w:tc>
      </w:tr>
      <w:tr w:rsidR="00F74EF5" w:rsidTr="009D4519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74EF5" w:rsidRDefault="00F74EF5" w:rsidP="009D4519">
            <w:r>
              <w:t>Condition 1</w:t>
            </w:r>
          </w:p>
          <w:p w:rsidR="00F74EF5" w:rsidRDefault="00F74EF5" w:rsidP="009D4519">
            <w:r>
              <w:t xml:space="preserve">1. </w:t>
            </w:r>
            <w:r w:rsidR="00545D37">
              <w:t xml:space="preserve"> The user has chosen to review the employees previous year outcomes</w:t>
            </w:r>
          </w:p>
          <w:p w:rsidR="00F74EF5" w:rsidRDefault="00F74EF5" w:rsidP="009D4519">
            <w:r>
              <w:t xml:space="preserve">2. </w:t>
            </w:r>
            <w:r w:rsidR="00545D37">
              <w:t>The user cannot find any previous year records</w:t>
            </w:r>
          </w:p>
          <w:p w:rsidR="00F74EF5" w:rsidRDefault="00F74EF5" w:rsidP="009D4519">
            <w:r>
              <w:t xml:space="preserve">3. </w:t>
            </w:r>
            <w:r w:rsidR="00545D37">
              <w:t>The user is unable to fully review the employee</w:t>
            </w:r>
            <w:r>
              <w:t xml:space="preserve"> </w:t>
            </w:r>
          </w:p>
        </w:tc>
      </w:tr>
      <w:tr w:rsidR="00F74EF5" w:rsidTr="009D4519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787471" w:rsidP="009D4519">
            <w:r>
              <w:t>The user has decided to review the employees previous year outcomes</w:t>
            </w:r>
          </w:p>
        </w:tc>
      </w:tr>
      <w:tr w:rsidR="00F74EF5" w:rsidTr="009D4519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787471" w:rsidP="009D4519">
            <w:r>
              <w:t>The user leaves a summary based of the review</w:t>
            </w:r>
          </w:p>
          <w:p w:rsidR="00787471" w:rsidRDefault="00787471" w:rsidP="009D4519">
            <w:r>
              <w:t>The employee leaves a comment</w:t>
            </w:r>
          </w:p>
          <w:p w:rsidR="00787471" w:rsidRDefault="00787471" w:rsidP="009D4519">
            <w:r>
              <w:t>The user is unable to make a review</w:t>
            </w:r>
          </w:p>
        </w:tc>
      </w:tr>
    </w:tbl>
    <w:p w:rsidR="00F74EF5" w:rsidRDefault="00F74EF5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74EF5" w:rsidTr="009D4519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t>Annual Review</w:t>
            </w:r>
          </w:p>
        </w:tc>
      </w:tr>
      <w:tr w:rsidR="00F74EF5" w:rsidTr="009D4519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4E01BA" w:rsidP="009D4519">
            <w:r>
              <w:t>Director, Second Reviewer, staff</w:t>
            </w:r>
          </w:p>
        </w:tc>
      </w:tr>
      <w:tr w:rsidR="00F74EF5" w:rsidTr="009D4519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41E0" w:rsidRDefault="00C641E0" w:rsidP="00C641E0">
            <w:pPr>
              <w:pStyle w:val="ListParagraph"/>
              <w:numPr>
                <w:ilvl w:val="0"/>
                <w:numId w:val="16"/>
              </w:numPr>
            </w:pPr>
            <w:r>
              <w:t>The user wants to do an annual review</w:t>
            </w:r>
          </w:p>
          <w:p w:rsidR="00C641E0" w:rsidRDefault="00C641E0" w:rsidP="00C641E0">
            <w:pPr>
              <w:pStyle w:val="ListParagraph"/>
              <w:numPr>
                <w:ilvl w:val="0"/>
                <w:numId w:val="16"/>
              </w:numPr>
            </w:pPr>
            <w:r>
              <w:t>The user choses which type of annual review to do</w:t>
            </w:r>
          </w:p>
          <w:p w:rsidR="00C641E0" w:rsidRDefault="00C641E0" w:rsidP="00C641E0">
            <w:pPr>
              <w:pStyle w:val="ListParagraph"/>
              <w:numPr>
                <w:ilvl w:val="0"/>
                <w:numId w:val="16"/>
              </w:numPr>
            </w:pPr>
            <w:r>
              <w:t>The historic records are given to the user to use with their review</w:t>
            </w:r>
          </w:p>
        </w:tc>
      </w:tr>
      <w:tr w:rsidR="00F74EF5" w:rsidTr="009D4519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pPr>
              <w:rPr>
                <w:i/>
              </w:rPr>
            </w:pPr>
            <w:r>
              <w:rPr>
                <w:i/>
              </w:rPr>
              <w:lastRenderedPageBreak/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74EF5" w:rsidRDefault="00F74EF5" w:rsidP="009D4519">
            <w:r>
              <w:t>Condition 1</w:t>
            </w:r>
          </w:p>
          <w:p w:rsidR="00F74EF5" w:rsidRDefault="00C641E0" w:rsidP="00C641E0">
            <w:pPr>
              <w:pStyle w:val="ListParagraph"/>
              <w:numPr>
                <w:ilvl w:val="0"/>
                <w:numId w:val="17"/>
              </w:numPr>
            </w:pPr>
            <w:r>
              <w:t>The user wants to do an annual review</w:t>
            </w:r>
          </w:p>
          <w:p w:rsidR="00C641E0" w:rsidRDefault="00C641E0" w:rsidP="00C641E0">
            <w:pPr>
              <w:pStyle w:val="ListParagraph"/>
              <w:numPr>
                <w:ilvl w:val="0"/>
                <w:numId w:val="17"/>
              </w:numPr>
            </w:pPr>
            <w:r>
              <w:t>The choses which type of annual review to do</w:t>
            </w:r>
          </w:p>
          <w:p w:rsidR="00C641E0" w:rsidRDefault="00C641E0" w:rsidP="00C641E0">
            <w:pPr>
              <w:pStyle w:val="ListParagraph"/>
              <w:numPr>
                <w:ilvl w:val="0"/>
                <w:numId w:val="17"/>
              </w:numPr>
            </w:pPr>
            <w:r>
              <w:t>There is no historic record for that annual review</w:t>
            </w:r>
          </w:p>
          <w:p w:rsidR="00C641E0" w:rsidRDefault="00C641E0" w:rsidP="00C641E0">
            <w:pPr>
              <w:pStyle w:val="ListParagraph"/>
              <w:numPr>
                <w:ilvl w:val="0"/>
                <w:numId w:val="17"/>
              </w:numPr>
            </w:pPr>
            <w:r>
              <w:t>New review must be chosen that has a historic record</w:t>
            </w:r>
          </w:p>
          <w:p w:rsidR="00F74EF5" w:rsidRDefault="00F74EF5" w:rsidP="009D4519"/>
          <w:p w:rsidR="00F74EF5" w:rsidRDefault="00F74EF5" w:rsidP="009D4519">
            <w:r>
              <w:t xml:space="preserve"> </w:t>
            </w:r>
          </w:p>
        </w:tc>
      </w:tr>
      <w:tr w:rsidR="00F74EF5" w:rsidTr="009D4519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3970B0" w:rsidP="009D4519">
            <w:r>
              <w:t>There is a historic record on the employee for all review types</w:t>
            </w:r>
          </w:p>
        </w:tc>
      </w:tr>
      <w:tr w:rsidR="00F74EF5" w:rsidTr="009D4519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3970B0" w:rsidP="009D4519">
            <w:r>
              <w:t>The user choses a review to do</w:t>
            </w:r>
          </w:p>
          <w:p w:rsidR="003970B0" w:rsidRDefault="003970B0" w:rsidP="009D4519">
            <w:r>
              <w:t>The user is unable to make a review</w:t>
            </w:r>
          </w:p>
        </w:tc>
      </w:tr>
    </w:tbl>
    <w:p w:rsidR="00F74EF5" w:rsidRDefault="00F74EF5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74EF5" w:rsidTr="009D4519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t>Reviewer Summary</w:t>
            </w:r>
          </w:p>
        </w:tc>
      </w:tr>
      <w:tr w:rsidR="00F74EF5" w:rsidTr="009D4519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4E01BA" w:rsidP="004E01BA">
            <w:r>
              <w:t>Director, Second Reviewer</w:t>
            </w:r>
          </w:p>
        </w:tc>
      </w:tr>
      <w:tr w:rsidR="00F74EF5" w:rsidTr="009D4519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2F7499">
            <w:pPr>
              <w:pStyle w:val="ListParagraph"/>
              <w:numPr>
                <w:ilvl w:val="0"/>
                <w:numId w:val="14"/>
              </w:numPr>
            </w:pPr>
            <w:r>
              <w:t xml:space="preserve"> </w:t>
            </w:r>
            <w:r w:rsidR="006F78DA">
              <w:t>The user finishes their annual review</w:t>
            </w:r>
          </w:p>
          <w:p w:rsidR="006F78DA" w:rsidRDefault="006F78DA" w:rsidP="002F7499">
            <w:pPr>
              <w:pStyle w:val="ListParagraph"/>
              <w:numPr>
                <w:ilvl w:val="0"/>
                <w:numId w:val="14"/>
              </w:numPr>
            </w:pPr>
            <w:r>
              <w:t>The user has decided on an outcome based of the annual review</w:t>
            </w:r>
          </w:p>
          <w:p w:rsidR="006F78DA" w:rsidRDefault="006F78DA" w:rsidP="002F7499">
            <w:pPr>
              <w:pStyle w:val="ListParagraph"/>
              <w:numPr>
                <w:ilvl w:val="0"/>
                <w:numId w:val="14"/>
              </w:numPr>
            </w:pPr>
            <w:r>
              <w:t>The user leaves a summary of the whole review</w:t>
            </w:r>
          </w:p>
          <w:p w:rsidR="006F78DA" w:rsidRDefault="006F78DA" w:rsidP="002F7499">
            <w:pPr>
              <w:pStyle w:val="ListParagraph"/>
              <w:numPr>
                <w:ilvl w:val="0"/>
                <w:numId w:val="14"/>
              </w:numPr>
            </w:pPr>
            <w:r>
              <w:t xml:space="preserve">The review is saved in the historic records archive. </w:t>
            </w:r>
          </w:p>
        </w:tc>
      </w:tr>
      <w:tr w:rsidR="00F74EF5" w:rsidTr="00CE696B">
        <w:trPr>
          <w:trHeight w:val="157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74EF5" w:rsidRDefault="00F74EF5" w:rsidP="009D4519">
            <w:r>
              <w:t>Condition 1</w:t>
            </w:r>
          </w:p>
          <w:p w:rsidR="00F74EF5" w:rsidRDefault="004255F6" w:rsidP="004255F6">
            <w:pPr>
              <w:pStyle w:val="ListParagraph"/>
              <w:numPr>
                <w:ilvl w:val="0"/>
                <w:numId w:val="18"/>
              </w:numPr>
            </w:pPr>
            <w:r>
              <w:t xml:space="preserve">The user is unable to do a review </w:t>
            </w:r>
          </w:p>
          <w:p w:rsidR="004255F6" w:rsidRDefault="004255F6" w:rsidP="004255F6">
            <w:pPr>
              <w:pStyle w:val="ListParagraph"/>
              <w:numPr>
                <w:ilvl w:val="0"/>
                <w:numId w:val="18"/>
              </w:numPr>
            </w:pPr>
            <w:r>
              <w:t>No summary can be written</w:t>
            </w:r>
          </w:p>
          <w:p w:rsidR="00F74EF5" w:rsidRDefault="00F74EF5" w:rsidP="009D4519">
            <w:r>
              <w:t xml:space="preserve"> </w:t>
            </w:r>
          </w:p>
        </w:tc>
      </w:tr>
      <w:tr w:rsidR="00F74EF5" w:rsidTr="009D4519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D7433A" w:rsidP="009D4519">
            <w:r>
              <w:t>The user has completed the annual review and decided on an outcome</w:t>
            </w:r>
          </w:p>
        </w:tc>
      </w:tr>
      <w:tr w:rsidR="00F74EF5" w:rsidTr="009D4519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D7433A" w:rsidP="009D4519">
            <w:r>
              <w:t xml:space="preserve">The user leaves a summary of the review with the record </w:t>
            </w:r>
          </w:p>
          <w:p w:rsidR="00D7433A" w:rsidRDefault="00D7433A" w:rsidP="009D4519">
            <w:r>
              <w:t xml:space="preserve">The record is saved in the historic record archives. </w:t>
            </w:r>
          </w:p>
          <w:p w:rsidR="00D7433A" w:rsidRDefault="00D7433A" w:rsidP="009D4519">
            <w:r>
              <w:t>No summary can be written</w:t>
            </w:r>
          </w:p>
        </w:tc>
      </w:tr>
    </w:tbl>
    <w:p w:rsidR="00F74EF5" w:rsidRDefault="00F74EF5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B43E9E" w:rsidTr="00545D37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r>
              <w:t>Termination Record</w:t>
            </w:r>
          </w:p>
        </w:tc>
      </w:tr>
      <w:tr w:rsidR="00B43E9E" w:rsidTr="00545D37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r>
              <w:t>Director, Second Reviewer, staff</w:t>
            </w:r>
          </w:p>
        </w:tc>
      </w:tr>
      <w:tr w:rsidR="00B43E9E" w:rsidTr="00545D37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r>
              <w:rPr>
                <w:i/>
                <w:iCs/>
              </w:rPr>
              <w:lastRenderedPageBreak/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pPr>
              <w:pStyle w:val="ListParagraph"/>
              <w:numPr>
                <w:ilvl w:val="0"/>
                <w:numId w:val="6"/>
              </w:numPr>
            </w:pPr>
            <w:r>
              <w:t>The user has decided on an outcome after the annual review</w:t>
            </w:r>
          </w:p>
          <w:p w:rsidR="00B43E9E" w:rsidRDefault="00B43E9E" w:rsidP="00545D37">
            <w:pPr>
              <w:pStyle w:val="ListParagraph"/>
              <w:numPr>
                <w:ilvl w:val="0"/>
                <w:numId w:val="6"/>
              </w:numPr>
            </w:pPr>
            <w:r>
              <w:t xml:space="preserve">The staff member </w:t>
            </w:r>
            <w:r w:rsidR="0091294C">
              <w:t>has had their employment terminated</w:t>
            </w:r>
          </w:p>
          <w:p w:rsidR="00B43E9E" w:rsidRDefault="00B43E9E" w:rsidP="00545D37">
            <w:pPr>
              <w:pStyle w:val="ListParagraph"/>
              <w:numPr>
                <w:ilvl w:val="0"/>
                <w:numId w:val="6"/>
              </w:numPr>
            </w:pPr>
            <w:r>
              <w:t>The new record is saved in the historical records</w:t>
            </w:r>
          </w:p>
        </w:tc>
      </w:tr>
      <w:tr w:rsidR="00B43E9E" w:rsidTr="00545D37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43E9E" w:rsidRDefault="00B43E9E" w:rsidP="00545D37">
            <w:r>
              <w:t>Condition 1</w:t>
            </w:r>
          </w:p>
          <w:p w:rsidR="00B43E9E" w:rsidRDefault="00B43E9E" w:rsidP="00545D37">
            <w:r>
              <w:t>1. The user has finished completing the employees annual review</w:t>
            </w:r>
          </w:p>
          <w:p w:rsidR="00B43E9E" w:rsidRDefault="00B43E9E" w:rsidP="00545D37">
            <w:r>
              <w:t xml:space="preserve">2. The user has decided </w:t>
            </w:r>
            <w:r w:rsidR="0091294C">
              <w:t>to terminate the employees employment</w:t>
            </w:r>
          </w:p>
          <w:p w:rsidR="00B43E9E" w:rsidRDefault="00B43E9E" w:rsidP="00545D37">
            <w:r>
              <w:t xml:space="preserve">3. Record saved in the historic annual review </w:t>
            </w:r>
          </w:p>
        </w:tc>
      </w:tr>
      <w:tr w:rsidR="00B43E9E" w:rsidTr="00545D37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r>
              <w:t xml:space="preserve">The user has completed an annual review </w:t>
            </w:r>
          </w:p>
        </w:tc>
      </w:tr>
      <w:tr w:rsidR="00B43E9E" w:rsidTr="00545D37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3E9E" w:rsidRDefault="00B43E9E" w:rsidP="00545D37">
            <w:r>
              <w:t xml:space="preserve">The user has decided </w:t>
            </w:r>
            <w:r w:rsidR="006726A1">
              <w:t>to terminate the employees employment</w:t>
            </w:r>
          </w:p>
          <w:p w:rsidR="00B43E9E" w:rsidRDefault="00B43E9E" w:rsidP="00545D37">
            <w:r>
              <w:t xml:space="preserve">The user has decide not to </w:t>
            </w:r>
            <w:r w:rsidR="006726A1">
              <w:t>terminate the employees employment</w:t>
            </w:r>
          </w:p>
        </w:tc>
      </w:tr>
    </w:tbl>
    <w:p w:rsidR="00B43E9E" w:rsidRDefault="00B43E9E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5203D4" w:rsidTr="000C25A8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r>
              <w:t>Training required to enhance performance</w:t>
            </w:r>
          </w:p>
        </w:tc>
      </w:tr>
      <w:tr w:rsidR="005203D4" w:rsidTr="000C25A8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r>
              <w:t>Director, Second Reviewer, staff</w:t>
            </w:r>
          </w:p>
        </w:tc>
      </w:tr>
      <w:tr w:rsidR="005203D4" w:rsidTr="000C25A8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9E701F">
            <w:pPr>
              <w:pStyle w:val="ListParagraph"/>
              <w:numPr>
                <w:ilvl w:val="0"/>
                <w:numId w:val="11"/>
              </w:numPr>
            </w:pPr>
            <w:r>
              <w:t>The user has chosen to review the employees Training required to enhance performance</w:t>
            </w:r>
          </w:p>
          <w:p w:rsidR="005203D4" w:rsidRDefault="005203D4" w:rsidP="009E701F">
            <w:pPr>
              <w:pStyle w:val="ListParagraph"/>
              <w:numPr>
                <w:ilvl w:val="0"/>
                <w:numId w:val="11"/>
              </w:numPr>
            </w:pPr>
            <w:r>
              <w:t>The user assess this year and previous years outcomes</w:t>
            </w:r>
          </w:p>
          <w:p w:rsidR="005203D4" w:rsidRDefault="005203D4" w:rsidP="009E701F">
            <w:pPr>
              <w:pStyle w:val="ListParagraph"/>
              <w:numPr>
                <w:ilvl w:val="0"/>
                <w:numId w:val="11"/>
              </w:numPr>
            </w:pPr>
            <w:r>
              <w:t>The user then comes to a decision based of the review</w:t>
            </w:r>
          </w:p>
          <w:p w:rsidR="005203D4" w:rsidRDefault="005203D4" w:rsidP="009E701F">
            <w:pPr>
              <w:pStyle w:val="ListParagraph"/>
              <w:numPr>
                <w:ilvl w:val="0"/>
                <w:numId w:val="11"/>
              </w:numPr>
            </w:pPr>
            <w:r>
              <w:t>The user leaves a summary</w:t>
            </w:r>
          </w:p>
          <w:p w:rsidR="005203D4" w:rsidRDefault="005203D4" w:rsidP="009E701F">
            <w:pPr>
              <w:pStyle w:val="ListParagraph"/>
              <w:numPr>
                <w:ilvl w:val="0"/>
                <w:numId w:val="11"/>
              </w:numPr>
            </w:pPr>
            <w:r>
              <w:t>The employee leaves a comment</w:t>
            </w:r>
          </w:p>
        </w:tc>
      </w:tr>
      <w:tr w:rsidR="005203D4" w:rsidTr="000C25A8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203D4" w:rsidRDefault="005203D4" w:rsidP="000C25A8">
            <w:r>
              <w:t>Condition 1</w:t>
            </w:r>
          </w:p>
          <w:p w:rsidR="005203D4" w:rsidRDefault="005203D4" w:rsidP="000C25A8">
            <w:r>
              <w:t>1.  The user has chosen to review the employees Training required to enhance performance</w:t>
            </w:r>
          </w:p>
          <w:p w:rsidR="005203D4" w:rsidRDefault="005203D4" w:rsidP="000C25A8">
            <w:r>
              <w:t>2. The user cannot find any previous year records</w:t>
            </w:r>
          </w:p>
          <w:p w:rsidR="005203D4" w:rsidRDefault="005203D4" w:rsidP="000C25A8">
            <w:r>
              <w:t xml:space="preserve">3. The user is unable to fully review the employee </w:t>
            </w:r>
          </w:p>
        </w:tc>
      </w:tr>
      <w:tr w:rsidR="005203D4" w:rsidTr="000C25A8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r>
              <w:t>The user has decided to review the employees Training required to enhance performance</w:t>
            </w:r>
          </w:p>
        </w:tc>
      </w:tr>
      <w:tr w:rsidR="005203D4" w:rsidTr="000C25A8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r>
              <w:rPr>
                <w:i/>
                <w:iCs/>
              </w:rPr>
              <w:lastRenderedPageBreak/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3D4" w:rsidRDefault="005203D4" w:rsidP="000C25A8">
            <w:r>
              <w:t>The user leaves a summary based of the review</w:t>
            </w:r>
          </w:p>
          <w:p w:rsidR="005203D4" w:rsidRDefault="005203D4" w:rsidP="000C25A8">
            <w:r>
              <w:t>The employee leaves a comment</w:t>
            </w:r>
          </w:p>
          <w:p w:rsidR="005203D4" w:rsidRDefault="005203D4" w:rsidP="000C25A8">
            <w:r>
              <w:t>The user is unable to make a review</w:t>
            </w:r>
          </w:p>
        </w:tc>
      </w:tr>
    </w:tbl>
    <w:p w:rsidR="00B43E9E" w:rsidRDefault="00B43E9E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17066A" w:rsidTr="000C25A8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r>
              <w:t>Review of previous Training and mentoring</w:t>
            </w:r>
          </w:p>
        </w:tc>
      </w:tr>
      <w:tr w:rsidR="0017066A" w:rsidTr="000C25A8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r>
              <w:t>Director, Second Reviewer, staff</w:t>
            </w:r>
          </w:p>
        </w:tc>
      </w:tr>
      <w:tr w:rsidR="0017066A" w:rsidTr="000C25A8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9E701F">
            <w:pPr>
              <w:pStyle w:val="ListParagraph"/>
              <w:numPr>
                <w:ilvl w:val="0"/>
                <w:numId w:val="10"/>
              </w:numPr>
            </w:pPr>
            <w:r>
              <w:t>The user has chosen to review the employees previous Training and mentoring</w:t>
            </w:r>
          </w:p>
          <w:p w:rsidR="0017066A" w:rsidRDefault="0017066A" w:rsidP="009E701F">
            <w:pPr>
              <w:pStyle w:val="ListParagraph"/>
              <w:numPr>
                <w:ilvl w:val="0"/>
                <w:numId w:val="10"/>
              </w:numPr>
            </w:pPr>
            <w:r>
              <w:t>The user assess this year and previous years outcomes</w:t>
            </w:r>
          </w:p>
          <w:p w:rsidR="0017066A" w:rsidRDefault="0017066A" w:rsidP="009E701F">
            <w:pPr>
              <w:pStyle w:val="ListParagraph"/>
              <w:numPr>
                <w:ilvl w:val="0"/>
                <w:numId w:val="10"/>
              </w:numPr>
            </w:pPr>
            <w:r>
              <w:t>The user then comes to a decision based of the review</w:t>
            </w:r>
          </w:p>
          <w:p w:rsidR="0017066A" w:rsidRDefault="0017066A" w:rsidP="009E701F">
            <w:pPr>
              <w:pStyle w:val="ListParagraph"/>
              <w:numPr>
                <w:ilvl w:val="0"/>
                <w:numId w:val="10"/>
              </w:numPr>
            </w:pPr>
            <w:r>
              <w:t>The user leaves a summary</w:t>
            </w:r>
          </w:p>
          <w:p w:rsidR="0017066A" w:rsidRDefault="0017066A" w:rsidP="009E701F">
            <w:pPr>
              <w:pStyle w:val="ListParagraph"/>
              <w:numPr>
                <w:ilvl w:val="0"/>
                <w:numId w:val="10"/>
              </w:numPr>
            </w:pPr>
            <w:r>
              <w:t>The employee leaves a comment</w:t>
            </w:r>
          </w:p>
        </w:tc>
      </w:tr>
      <w:tr w:rsidR="0017066A" w:rsidTr="000C25A8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066A" w:rsidRDefault="0017066A" w:rsidP="000C25A8">
            <w:r>
              <w:t>Condition 1</w:t>
            </w:r>
          </w:p>
          <w:p w:rsidR="0017066A" w:rsidRDefault="0017066A" w:rsidP="000C25A8">
            <w:r>
              <w:t>1.  The user has chosen to review the employees previous Training and mentoring</w:t>
            </w:r>
          </w:p>
          <w:p w:rsidR="0017066A" w:rsidRDefault="0017066A" w:rsidP="000C25A8">
            <w:r>
              <w:t>2. The user cannot find any previous year records</w:t>
            </w:r>
          </w:p>
          <w:p w:rsidR="0017066A" w:rsidRDefault="0017066A" w:rsidP="000C25A8">
            <w:r>
              <w:t xml:space="preserve">3. The user is unable to fully review the employee </w:t>
            </w:r>
          </w:p>
        </w:tc>
      </w:tr>
      <w:tr w:rsidR="0017066A" w:rsidTr="000C25A8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r>
              <w:t>The user has decided to review the employees previous Training and mentoring</w:t>
            </w:r>
          </w:p>
        </w:tc>
      </w:tr>
      <w:tr w:rsidR="0017066A" w:rsidTr="000C25A8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066A" w:rsidRDefault="0017066A" w:rsidP="000C25A8">
            <w:r>
              <w:t>The user leaves a summary based of the review</w:t>
            </w:r>
          </w:p>
          <w:p w:rsidR="0017066A" w:rsidRDefault="0017066A" w:rsidP="000C25A8">
            <w:r>
              <w:t>The employee leaves a comment</w:t>
            </w:r>
          </w:p>
          <w:p w:rsidR="0017066A" w:rsidRDefault="0017066A" w:rsidP="000C25A8">
            <w:r>
              <w:t>The user is unable to make a review</w:t>
            </w:r>
          </w:p>
        </w:tc>
      </w:tr>
    </w:tbl>
    <w:p w:rsidR="005203D4" w:rsidRDefault="005203D4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5E076C" w:rsidTr="000C25A8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r>
              <w:t>Future objectives and plans</w:t>
            </w:r>
          </w:p>
        </w:tc>
      </w:tr>
      <w:tr w:rsidR="005E076C" w:rsidTr="000C25A8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r>
              <w:t>Director, Second Reviewer, staff</w:t>
            </w:r>
          </w:p>
        </w:tc>
      </w:tr>
      <w:tr w:rsidR="005E076C" w:rsidTr="000C25A8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9E701F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has chosen to review the employees </w:t>
            </w:r>
            <w:r w:rsidR="00F95BCB">
              <w:t>future objectives and plans</w:t>
            </w:r>
          </w:p>
          <w:p w:rsidR="005E076C" w:rsidRDefault="005E076C" w:rsidP="009E701F">
            <w:pPr>
              <w:pStyle w:val="ListParagraph"/>
              <w:numPr>
                <w:ilvl w:val="0"/>
                <w:numId w:val="9"/>
              </w:numPr>
            </w:pPr>
            <w:r>
              <w:t>The user assess this year and previous years outcomes</w:t>
            </w:r>
          </w:p>
          <w:p w:rsidR="005E076C" w:rsidRDefault="005E076C" w:rsidP="009E701F">
            <w:pPr>
              <w:pStyle w:val="ListParagraph"/>
              <w:numPr>
                <w:ilvl w:val="0"/>
                <w:numId w:val="9"/>
              </w:numPr>
            </w:pPr>
            <w:r>
              <w:t>The user then comes to a decision based of the review</w:t>
            </w:r>
          </w:p>
          <w:p w:rsidR="005E076C" w:rsidRDefault="005E076C" w:rsidP="009E701F">
            <w:pPr>
              <w:pStyle w:val="ListParagraph"/>
              <w:numPr>
                <w:ilvl w:val="0"/>
                <w:numId w:val="9"/>
              </w:numPr>
            </w:pPr>
            <w:r>
              <w:t>The user leaves a summary</w:t>
            </w:r>
          </w:p>
          <w:p w:rsidR="005E076C" w:rsidRDefault="005E076C" w:rsidP="009E701F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The employee leaves a comment</w:t>
            </w:r>
          </w:p>
        </w:tc>
      </w:tr>
      <w:tr w:rsidR="005E076C" w:rsidTr="000C25A8">
        <w:trPr>
          <w:trHeight w:val="2633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pPr>
              <w:rPr>
                <w:i/>
              </w:rPr>
            </w:pPr>
            <w:r>
              <w:rPr>
                <w:i/>
              </w:rPr>
              <w:lastRenderedPageBreak/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E076C" w:rsidRDefault="005E076C" w:rsidP="000C25A8">
            <w:r>
              <w:t>Condition 1</w:t>
            </w:r>
          </w:p>
          <w:p w:rsidR="005E076C" w:rsidRDefault="005E076C" w:rsidP="000C25A8">
            <w:r>
              <w:t xml:space="preserve">1.  The user has chosen to review the employees </w:t>
            </w:r>
            <w:r w:rsidR="00F95BCB">
              <w:t>future objectives and plans</w:t>
            </w:r>
          </w:p>
          <w:p w:rsidR="005E076C" w:rsidRDefault="005E076C" w:rsidP="000C25A8">
            <w:r>
              <w:t>2. The user cannot find any previous year records</w:t>
            </w:r>
          </w:p>
          <w:p w:rsidR="005E076C" w:rsidRDefault="005E076C" w:rsidP="000C25A8">
            <w:r>
              <w:t xml:space="preserve">3. The user is unable to fully review the employee </w:t>
            </w:r>
          </w:p>
        </w:tc>
      </w:tr>
      <w:tr w:rsidR="005E076C" w:rsidTr="000C25A8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r>
              <w:t xml:space="preserve">The user has decided to review the employees </w:t>
            </w:r>
            <w:r w:rsidR="00F95BCB">
              <w:t>future objectives and plans</w:t>
            </w:r>
          </w:p>
        </w:tc>
      </w:tr>
      <w:tr w:rsidR="005E076C" w:rsidTr="000C25A8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076C" w:rsidRDefault="005E076C" w:rsidP="000C25A8">
            <w:r>
              <w:t>The user leaves a summary based of the review</w:t>
            </w:r>
          </w:p>
          <w:p w:rsidR="005E076C" w:rsidRDefault="005E076C" w:rsidP="000C25A8">
            <w:r>
              <w:t>The employee leaves a comment</w:t>
            </w:r>
          </w:p>
          <w:p w:rsidR="005E076C" w:rsidRDefault="005E076C" w:rsidP="000C25A8">
            <w:r>
              <w:t>The user is unable to make a review</w:t>
            </w:r>
          </w:p>
        </w:tc>
      </w:tr>
    </w:tbl>
    <w:p w:rsidR="00F74EF5" w:rsidRDefault="00F74EF5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74EF5" w:rsidTr="009D4519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t xml:space="preserve">Assigning Reviewer </w:t>
            </w:r>
          </w:p>
        </w:tc>
      </w:tr>
      <w:tr w:rsidR="00F74EF5" w:rsidTr="009D4519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4E01BA" w:rsidP="009D4519">
            <w:r>
              <w:t>Human Resources, Second Reviewer</w:t>
            </w:r>
          </w:p>
        </w:tc>
      </w:tr>
      <w:tr w:rsidR="00F74EF5" w:rsidTr="009D4519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23585F" w:rsidP="0023585F">
            <w:pPr>
              <w:pStyle w:val="ListParagraph"/>
              <w:numPr>
                <w:ilvl w:val="0"/>
                <w:numId w:val="13"/>
              </w:numPr>
            </w:pPr>
            <w:r>
              <w:t>The Director is unable to do the annual review</w:t>
            </w:r>
          </w:p>
          <w:p w:rsidR="0023585F" w:rsidRDefault="0023585F" w:rsidP="0023585F">
            <w:pPr>
              <w:pStyle w:val="ListParagraph"/>
              <w:numPr>
                <w:ilvl w:val="0"/>
                <w:numId w:val="13"/>
              </w:numPr>
            </w:pPr>
            <w:r>
              <w:t>Human Resource choses a manager or operational staff suitable to do the review.</w:t>
            </w:r>
          </w:p>
          <w:p w:rsidR="0023585F" w:rsidRDefault="0023585F" w:rsidP="0023585F">
            <w:pPr>
              <w:pStyle w:val="ListParagraph"/>
              <w:numPr>
                <w:ilvl w:val="0"/>
                <w:numId w:val="13"/>
              </w:numPr>
            </w:pPr>
            <w:r>
              <w:t>The second reviewer has been decided.</w:t>
            </w:r>
          </w:p>
        </w:tc>
      </w:tr>
      <w:tr w:rsidR="00F74EF5" w:rsidTr="0023585F">
        <w:trPr>
          <w:trHeight w:val="2318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74EF5" w:rsidRDefault="00F74EF5" w:rsidP="009D4519">
            <w:r>
              <w:t>Condition 1</w:t>
            </w:r>
          </w:p>
          <w:p w:rsidR="00F74EF5" w:rsidRDefault="00F74EF5" w:rsidP="009D4519">
            <w:r>
              <w:t xml:space="preserve">1. </w:t>
            </w:r>
            <w:r w:rsidR="0023585F">
              <w:t>The director is able to the annual review</w:t>
            </w:r>
          </w:p>
          <w:p w:rsidR="00F74EF5" w:rsidRDefault="00F74EF5" w:rsidP="009D4519">
            <w:r>
              <w:t xml:space="preserve">2. </w:t>
            </w:r>
            <w:r w:rsidR="0023585F">
              <w:t>Human resource no longer needs to find another reviewer</w:t>
            </w:r>
          </w:p>
          <w:p w:rsidR="00F74EF5" w:rsidRDefault="00F74EF5" w:rsidP="009D4519">
            <w:r>
              <w:t xml:space="preserve">3. </w:t>
            </w:r>
            <w:r w:rsidR="0023585F">
              <w:t xml:space="preserve"> No second reviewer has been assigned. </w:t>
            </w:r>
          </w:p>
          <w:p w:rsidR="00F74EF5" w:rsidRDefault="00F74EF5" w:rsidP="009D4519">
            <w:r>
              <w:t xml:space="preserve"> </w:t>
            </w:r>
          </w:p>
        </w:tc>
      </w:tr>
      <w:tr w:rsidR="00F74EF5" w:rsidTr="009D4519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23585F" w:rsidP="009D4519">
            <w:r>
              <w:t>There is currently nobody available to do the review.</w:t>
            </w:r>
          </w:p>
        </w:tc>
      </w:tr>
      <w:tr w:rsidR="00F74EF5" w:rsidTr="009D4519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23585F" w:rsidP="009D4519">
            <w:r>
              <w:t xml:space="preserve">The second reviewer has been decided </w:t>
            </w:r>
          </w:p>
          <w:p w:rsidR="0023585F" w:rsidRDefault="0023585F" w:rsidP="009D4519">
            <w:r>
              <w:t xml:space="preserve">No second reviewer has been decided. </w:t>
            </w:r>
          </w:p>
        </w:tc>
      </w:tr>
    </w:tbl>
    <w:p w:rsidR="00F74EF5" w:rsidRDefault="00F74EF5">
      <w:pPr>
        <w:rPr>
          <w:u w:val="single"/>
        </w:rPr>
      </w:pPr>
    </w:p>
    <w:tbl>
      <w:tblPr>
        <w:tblW w:w="822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74EF5" w:rsidTr="009D4519">
        <w:trPr>
          <w:trHeight w:val="37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lastRenderedPageBreak/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t>Employee Comments</w:t>
            </w:r>
          </w:p>
        </w:tc>
      </w:tr>
      <w:tr w:rsidR="00F74EF5" w:rsidTr="009D4519">
        <w:trPr>
          <w:trHeight w:val="341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4E01BA" w:rsidP="009D4519">
            <w:r>
              <w:t>Director, Second Reviewer, staff</w:t>
            </w:r>
          </w:p>
        </w:tc>
      </w:tr>
      <w:tr w:rsidR="00F74EF5" w:rsidTr="009D4519">
        <w:trPr>
          <w:trHeight w:val="914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 xml:space="preserve">Flow of events: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6C9F" w:rsidRDefault="00FC6C9F" w:rsidP="00FC6C9F">
            <w:pPr>
              <w:pStyle w:val="ListParagraph"/>
              <w:numPr>
                <w:ilvl w:val="0"/>
                <w:numId w:val="12"/>
              </w:numPr>
            </w:pPr>
            <w:r>
              <w:t>The employee has finished having their annual review</w:t>
            </w:r>
          </w:p>
          <w:p w:rsidR="00FC6C9F" w:rsidRDefault="00FC6C9F" w:rsidP="00FC6C9F">
            <w:pPr>
              <w:pStyle w:val="ListParagraph"/>
              <w:numPr>
                <w:ilvl w:val="0"/>
                <w:numId w:val="12"/>
              </w:numPr>
            </w:pPr>
            <w:r>
              <w:t>They are asked to leave a comment</w:t>
            </w:r>
          </w:p>
          <w:p w:rsidR="00F74EF5" w:rsidRDefault="00FC6C9F" w:rsidP="00FC6C9F">
            <w:pPr>
              <w:pStyle w:val="ListParagraph"/>
              <w:numPr>
                <w:ilvl w:val="0"/>
                <w:numId w:val="12"/>
              </w:numPr>
            </w:pPr>
            <w:r>
              <w:t>The comment is added onto the review and saved in the historic records.</w:t>
            </w:r>
            <w:r w:rsidR="00F74EF5">
              <w:t xml:space="preserve"> </w:t>
            </w:r>
          </w:p>
        </w:tc>
      </w:tr>
      <w:tr w:rsidR="00F74EF5" w:rsidTr="00F538CC">
        <w:trPr>
          <w:trHeight w:val="1645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pPr>
              <w:rPr>
                <w:i/>
              </w:rPr>
            </w:pPr>
            <w:r>
              <w:rPr>
                <w:i/>
              </w:rPr>
              <w:t xml:space="preserve">Flow of events: </w:t>
            </w:r>
            <w:r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74EF5" w:rsidRDefault="00F74EF5" w:rsidP="009D4519">
            <w:r>
              <w:t>Condition 1</w:t>
            </w:r>
          </w:p>
          <w:p w:rsidR="00F74EF5" w:rsidRDefault="00F74EF5" w:rsidP="009D4519">
            <w:r>
              <w:t xml:space="preserve">1. </w:t>
            </w:r>
            <w:r w:rsidR="00FC6C9F">
              <w:t xml:space="preserve">The employee has </w:t>
            </w:r>
            <w:r w:rsidR="006C1FD0">
              <w:t>not had an annual review</w:t>
            </w:r>
          </w:p>
          <w:p w:rsidR="00F74EF5" w:rsidRDefault="00F74EF5" w:rsidP="009D4519">
            <w:r>
              <w:t xml:space="preserve">2. </w:t>
            </w:r>
            <w:r w:rsidR="006C1FD0">
              <w:t>No need to make any comments</w:t>
            </w:r>
          </w:p>
        </w:tc>
      </w:tr>
      <w:tr w:rsidR="00F74EF5" w:rsidTr="009D4519">
        <w:trPr>
          <w:trHeight w:val="327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Pre-condition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6C1FD0" w:rsidP="009D4519">
            <w:r>
              <w:t>The annual review has been completed and outcome decided</w:t>
            </w:r>
          </w:p>
        </w:tc>
      </w:tr>
      <w:tr w:rsidR="00F74EF5" w:rsidTr="009D4519">
        <w:trPr>
          <w:trHeight w:val="340"/>
          <w:jc w:val="center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F74EF5" w:rsidP="009D4519">
            <w:r>
              <w:rPr>
                <w:i/>
                <w:iCs/>
              </w:rPr>
              <w:t>Post-condition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EF5" w:rsidRDefault="006C1FD0" w:rsidP="009D4519">
            <w:r>
              <w:t>The employee leaves a comment</w:t>
            </w:r>
          </w:p>
          <w:p w:rsidR="006C1FD0" w:rsidRDefault="006C1FD0" w:rsidP="009D4519">
            <w:r>
              <w:t>The employee doesn’t leave a comment</w:t>
            </w:r>
          </w:p>
        </w:tc>
      </w:tr>
    </w:tbl>
    <w:p w:rsidR="00D13956" w:rsidRDefault="00D13956">
      <w:pPr>
        <w:rPr>
          <w:u w:val="single"/>
        </w:rPr>
      </w:pPr>
    </w:p>
    <w:p w:rsidR="00F74EF5" w:rsidRDefault="00D13956">
      <w:pPr>
        <w:rPr>
          <w:u w:val="single"/>
        </w:rPr>
      </w:pPr>
      <w:r>
        <w:rPr>
          <w:u w:val="single"/>
        </w:rPr>
        <w:br w:type="page"/>
      </w:r>
    </w:p>
    <w:tbl>
      <w:tblPr>
        <w:tblW w:w="8247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2"/>
        <w:gridCol w:w="6505"/>
      </w:tblGrid>
      <w:tr w:rsidR="00D13956" w:rsidRPr="00561FE7" w:rsidTr="00D13956">
        <w:trPr>
          <w:trHeight w:val="499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 w:rsidRPr="00561FE7">
              <w:rPr>
                <w:i/>
                <w:iCs/>
              </w:rPr>
              <w:lastRenderedPageBreak/>
              <w:t>Use case name</w:t>
            </w:r>
          </w:p>
        </w:tc>
        <w:tc>
          <w:tcPr>
            <w:tcW w:w="65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752793" w:rsidP="008A4B9A">
            <w:r>
              <w:t xml:space="preserve">Read </w:t>
            </w:r>
          </w:p>
        </w:tc>
      </w:tr>
      <w:tr w:rsidR="00D13956" w:rsidRPr="00561FE7" w:rsidTr="00D13956">
        <w:trPr>
          <w:trHeight w:val="459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5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752793" w:rsidP="008A4B9A">
            <w:r>
              <w:t>Human Resource, Director, Employee</w:t>
            </w:r>
          </w:p>
        </w:tc>
      </w:tr>
      <w:tr w:rsidR="00D13956" w:rsidRPr="00561FE7" w:rsidTr="00D13956">
        <w:trPr>
          <w:trHeight w:val="1233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5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Default="00752793" w:rsidP="00752793">
            <w:pPr>
              <w:pStyle w:val="ListParagraph"/>
              <w:numPr>
                <w:ilvl w:val="0"/>
                <w:numId w:val="24"/>
              </w:numPr>
            </w:pPr>
            <w:r>
              <w:t>Human Resource</w:t>
            </w:r>
            <w:r w:rsidR="00D13956">
              <w:t xml:space="preserve"> requests the personal details record.</w:t>
            </w:r>
          </w:p>
          <w:p w:rsidR="00752793" w:rsidRDefault="00D13956" w:rsidP="00752793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r w:rsidR="00752793">
              <w:t>Human Resource gets the record</w:t>
            </w:r>
            <w:r>
              <w:t xml:space="preserve"> </w:t>
            </w:r>
            <w:r w:rsidR="00752793">
              <w:t>to the Director or HR Employee that requested the information</w:t>
            </w:r>
          </w:p>
          <w:p w:rsidR="00D13956" w:rsidRPr="00561FE7" w:rsidRDefault="00D13956" w:rsidP="00752793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r w:rsidR="00752793">
              <w:t xml:space="preserve">HR Employee or </w:t>
            </w:r>
            <w:r>
              <w:t>Director can now read the requested personal details record.</w:t>
            </w:r>
          </w:p>
        </w:tc>
      </w:tr>
      <w:tr w:rsidR="00D13956" w:rsidRPr="00561FE7" w:rsidTr="00D13956">
        <w:trPr>
          <w:trHeight w:val="1574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3956" w:rsidRPr="00640BA1" w:rsidRDefault="00D13956" w:rsidP="008A4B9A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5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3956" w:rsidRPr="00561FE7" w:rsidRDefault="00D13956" w:rsidP="008A4B9A">
            <w:r w:rsidRPr="00561FE7">
              <w:t>Condition 1</w:t>
            </w:r>
          </w:p>
          <w:p w:rsidR="00D13956" w:rsidRPr="00561FE7" w:rsidRDefault="00D13956" w:rsidP="008A4B9A">
            <w:r w:rsidRPr="00561FE7">
              <w:t xml:space="preserve">1. </w:t>
            </w:r>
            <w:r>
              <w:t>The authorization check fails</w:t>
            </w:r>
          </w:p>
          <w:p w:rsidR="00D13956" w:rsidRPr="00561FE7" w:rsidRDefault="00D13956" w:rsidP="008A4B9A">
            <w:r w:rsidRPr="00561FE7">
              <w:t xml:space="preserve">2. </w:t>
            </w:r>
            <w:r>
              <w:t>No records are delivered to the user.</w:t>
            </w:r>
            <w:r w:rsidRPr="00561FE7">
              <w:t xml:space="preserve"> </w:t>
            </w:r>
          </w:p>
        </w:tc>
      </w:tr>
      <w:tr w:rsidR="00D13956" w:rsidRPr="00561FE7" w:rsidTr="00D13956">
        <w:trPr>
          <w:trHeight w:val="440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5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>
              <w:t>The user is authenticated, and the record exists in the database.</w:t>
            </w:r>
          </w:p>
        </w:tc>
      </w:tr>
      <w:tr w:rsidR="00D13956" w:rsidRPr="00561FE7" w:rsidTr="00D13956">
        <w:trPr>
          <w:trHeight w:val="458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5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Default="00752793" w:rsidP="008A4B9A">
            <w:r>
              <w:t>The user receives the record</w:t>
            </w:r>
          </w:p>
          <w:p w:rsidR="00752793" w:rsidRPr="00561FE7" w:rsidRDefault="00752793" w:rsidP="008A4B9A">
            <w:r>
              <w:t>The user does not receive the record</w:t>
            </w:r>
          </w:p>
        </w:tc>
      </w:tr>
    </w:tbl>
    <w:p w:rsidR="00F24C4C" w:rsidRDefault="00F24C4C">
      <w:pPr>
        <w:rPr>
          <w:u w:val="single"/>
        </w:rPr>
      </w:pPr>
    </w:p>
    <w:tbl>
      <w:tblPr>
        <w:tblW w:w="8248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2"/>
        <w:gridCol w:w="6506"/>
      </w:tblGrid>
      <w:tr w:rsidR="00D13956" w:rsidRPr="00561FE7" w:rsidTr="008A4B9A">
        <w:trPr>
          <w:trHeight w:val="508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D37BF8">
            <w:r>
              <w:t xml:space="preserve">Create </w:t>
            </w:r>
          </w:p>
        </w:tc>
      </w:tr>
      <w:tr w:rsidR="00D13956" w:rsidRPr="00561FE7" w:rsidTr="008A4B9A">
        <w:trPr>
          <w:trHeight w:val="468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397CB7" w:rsidP="008A4B9A">
            <w:r>
              <w:t>Human Resource, Director</w:t>
            </w:r>
          </w:p>
        </w:tc>
      </w:tr>
      <w:tr w:rsidR="00D13956" w:rsidRPr="00561FE7" w:rsidTr="008A4B9A">
        <w:trPr>
          <w:trHeight w:val="1254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Default="00397CB7" w:rsidP="00D13956">
            <w:pPr>
              <w:pStyle w:val="ListParagraph"/>
              <w:numPr>
                <w:ilvl w:val="0"/>
                <w:numId w:val="20"/>
              </w:numPr>
            </w:pPr>
            <w:r>
              <w:t xml:space="preserve">The Human Resource creates a new record </w:t>
            </w:r>
          </w:p>
          <w:p w:rsidR="00397CB7" w:rsidRDefault="00397CB7" w:rsidP="00D13956">
            <w:pPr>
              <w:pStyle w:val="ListParagraph"/>
              <w:numPr>
                <w:ilvl w:val="0"/>
                <w:numId w:val="20"/>
              </w:numPr>
            </w:pPr>
            <w:r>
              <w:t>The Human Resource fills in the new record with the employees personal details</w:t>
            </w:r>
          </w:p>
          <w:p w:rsidR="00397CB7" w:rsidRPr="00561FE7" w:rsidRDefault="00397CB7" w:rsidP="00D13956">
            <w:pPr>
              <w:pStyle w:val="ListParagraph"/>
              <w:numPr>
                <w:ilvl w:val="0"/>
                <w:numId w:val="20"/>
              </w:numPr>
            </w:pPr>
            <w:r>
              <w:t>The new record is created and saved in the personal details database</w:t>
            </w:r>
          </w:p>
        </w:tc>
      </w:tr>
      <w:tr w:rsidR="00D13956" w:rsidRPr="00561FE7" w:rsidTr="008A4B9A">
        <w:trPr>
          <w:trHeight w:val="1602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3956" w:rsidRPr="00640BA1" w:rsidRDefault="00D13956" w:rsidP="008A4B9A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3956" w:rsidRPr="00561FE7" w:rsidRDefault="00D13956" w:rsidP="008A4B9A">
            <w:r w:rsidRPr="00561FE7">
              <w:t>Condition 1</w:t>
            </w:r>
          </w:p>
          <w:p w:rsidR="00D13956" w:rsidRDefault="008D214A" w:rsidP="008D214A">
            <w:pPr>
              <w:pStyle w:val="ListParagraph"/>
              <w:numPr>
                <w:ilvl w:val="0"/>
                <w:numId w:val="25"/>
              </w:numPr>
            </w:pPr>
            <w:r>
              <w:t>The Human Resource wants to create a new record</w:t>
            </w:r>
          </w:p>
          <w:p w:rsidR="008D214A" w:rsidRDefault="008D214A" w:rsidP="008D214A">
            <w:pPr>
              <w:pStyle w:val="ListParagraph"/>
              <w:numPr>
                <w:ilvl w:val="0"/>
                <w:numId w:val="25"/>
              </w:numPr>
            </w:pPr>
            <w:r>
              <w:t>The HR do not have any details to enter</w:t>
            </w:r>
          </w:p>
          <w:p w:rsidR="008D214A" w:rsidRPr="00561FE7" w:rsidRDefault="008D214A" w:rsidP="008D214A">
            <w:pPr>
              <w:pStyle w:val="ListParagraph"/>
              <w:numPr>
                <w:ilvl w:val="0"/>
                <w:numId w:val="25"/>
              </w:numPr>
            </w:pPr>
            <w:r>
              <w:t>Record not created</w:t>
            </w:r>
          </w:p>
          <w:p w:rsidR="00D13956" w:rsidRPr="00561FE7" w:rsidRDefault="00D13956" w:rsidP="008A4B9A"/>
        </w:tc>
      </w:tr>
      <w:tr w:rsidR="00D13956" w:rsidRPr="00561FE7" w:rsidTr="008A4B9A">
        <w:trPr>
          <w:trHeight w:val="448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F93C0E" w:rsidP="00F93C0E">
            <w:r>
              <w:t>The Human Resource have new personal details to create</w:t>
            </w:r>
          </w:p>
        </w:tc>
      </w:tr>
      <w:tr w:rsidR="00D13956" w:rsidRPr="00561FE7" w:rsidTr="008A4B9A">
        <w:trPr>
          <w:trHeight w:val="466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F93C0E" w:rsidP="00F93C0E">
            <w:r>
              <w:t>The new record is saved in the database</w:t>
            </w:r>
          </w:p>
        </w:tc>
      </w:tr>
    </w:tbl>
    <w:p w:rsidR="00D13956" w:rsidRDefault="00D13956">
      <w:pPr>
        <w:rPr>
          <w:u w:val="single"/>
        </w:rPr>
      </w:pPr>
    </w:p>
    <w:tbl>
      <w:tblPr>
        <w:tblW w:w="8248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2"/>
        <w:gridCol w:w="6506"/>
      </w:tblGrid>
      <w:tr w:rsidR="00D13956" w:rsidRPr="00561FE7" w:rsidTr="00D13956">
        <w:trPr>
          <w:trHeight w:val="387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 w:rsidRPr="00561FE7">
              <w:rPr>
                <w:i/>
                <w:iCs/>
              </w:rPr>
              <w:lastRenderedPageBreak/>
              <w:t>Use case name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B21AC2">
            <w:r>
              <w:t xml:space="preserve">Modify </w:t>
            </w:r>
          </w:p>
        </w:tc>
      </w:tr>
      <w:tr w:rsidR="00D13956" w:rsidRPr="00561FE7" w:rsidTr="00D13956">
        <w:trPr>
          <w:trHeight w:val="356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B21AC2" w:rsidP="008A4B9A">
            <w:r>
              <w:t>Human Resource, Director</w:t>
            </w:r>
          </w:p>
        </w:tc>
      </w:tr>
      <w:tr w:rsidR="00D13956" w:rsidRPr="00561FE7" w:rsidTr="00D13956">
        <w:trPr>
          <w:trHeight w:val="956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Default="00315E6D" w:rsidP="00D13956">
            <w:pPr>
              <w:pStyle w:val="ListParagraph"/>
              <w:numPr>
                <w:ilvl w:val="0"/>
                <w:numId w:val="21"/>
              </w:numPr>
            </w:pPr>
            <w:r>
              <w:t>Human Resource or Director want to modify a record</w:t>
            </w:r>
          </w:p>
          <w:p w:rsidR="00315E6D" w:rsidRDefault="00315E6D" w:rsidP="00D13956">
            <w:pPr>
              <w:pStyle w:val="ListParagraph"/>
              <w:numPr>
                <w:ilvl w:val="0"/>
                <w:numId w:val="21"/>
              </w:numPr>
            </w:pPr>
            <w:r>
              <w:t>The Human Resource is able to access the personal Details Database</w:t>
            </w:r>
          </w:p>
          <w:p w:rsidR="00315E6D" w:rsidRDefault="00315E6D" w:rsidP="00D13956">
            <w:pPr>
              <w:pStyle w:val="ListParagraph"/>
              <w:numPr>
                <w:ilvl w:val="0"/>
                <w:numId w:val="21"/>
              </w:numPr>
            </w:pPr>
            <w:r>
              <w:t>They retrieve the record and give it to the HR employee or director who requested it</w:t>
            </w:r>
          </w:p>
          <w:p w:rsidR="00315E6D" w:rsidRDefault="00315E6D" w:rsidP="00D13956">
            <w:pPr>
              <w:pStyle w:val="ListParagraph"/>
              <w:numPr>
                <w:ilvl w:val="0"/>
                <w:numId w:val="21"/>
              </w:numPr>
            </w:pPr>
            <w:r>
              <w:t xml:space="preserve">Personal Details are amended </w:t>
            </w:r>
          </w:p>
          <w:p w:rsidR="00315E6D" w:rsidRPr="00561FE7" w:rsidRDefault="00315E6D" w:rsidP="00D13956">
            <w:pPr>
              <w:pStyle w:val="ListParagraph"/>
              <w:numPr>
                <w:ilvl w:val="0"/>
                <w:numId w:val="21"/>
              </w:numPr>
            </w:pPr>
            <w:r>
              <w:t>The new record is saved back into the database</w:t>
            </w:r>
          </w:p>
        </w:tc>
      </w:tr>
      <w:tr w:rsidR="00D13956" w:rsidRPr="00561FE7" w:rsidTr="00D13956">
        <w:trPr>
          <w:trHeight w:val="1221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3956" w:rsidRPr="00640BA1" w:rsidRDefault="00D13956" w:rsidP="008A4B9A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3956" w:rsidRDefault="00D13956" w:rsidP="008A4B9A">
            <w:r w:rsidRPr="00561FE7">
              <w:t>Condition 1</w:t>
            </w:r>
          </w:p>
          <w:p w:rsidR="00D13956" w:rsidRDefault="00315E6D" w:rsidP="00D13956">
            <w:pPr>
              <w:pStyle w:val="ListParagraph"/>
              <w:numPr>
                <w:ilvl w:val="0"/>
                <w:numId w:val="22"/>
              </w:numPr>
            </w:pPr>
            <w:r>
              <w:t>The record the user wanted to modify does not exist</w:t>
            </w:r>
          </w:p>
          <w:p w:rsidR="00315E6D" w:rsidRDefault="00315E6D" w:rsidP="00D13956">
            <w:pPr>
              <w:pStyle w:val="ListParagraph"/>
              <w:numPr>
                <w:ilvl w:val="0"/>
                <w:numId w:val="22"/>
              </w:numPr>
            </w:pPr>
            <w:r>
              <w:t>The record cannot be given back to the director/HR employee</w:t>
            </w:r>
          </w:p>
          <w:p w:rsidR="00315E6D" w:rsidRPr="00561FE7" w:rsidRDefault="00315E6D" w:rsidP="00D13956">
            <w:pPr>
              <w:pStyle w:val="ListParagraph"/>
              <w:numPr>
                <w:ilvl w:val="0"/>
                <w:numId w:val="22"/>
              </w:numPr>
            </w:pPr>
            <w:r>
              <w:t xml:space="preserve">No record has been modified. </w:t>
            </w:r>
          </w:p>
        </w:tc>
      </w:tr>
      <w:tr w:rsidR="00D13956" w:rsidRPr="00561FE7" w:rsidTr="00D13956">
        <w:trPr>
          <w:trHeight w:val="342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A80B1E" w:rsidP="008A4B9A">
            <w:r>
              <w:t xml:space="preserve">The record needed to be modified exists </w:t>
            </w:r>
          </w:p>
        </w:tc>
      </w:tr>
      <w:tr w:rsidR="00D13956" w:rsidRPr="00561FE7" w:rsidTr="00D13956">
        <w:trPr>
          <w:trHeight w:val="355"/>
        </w:trPr>
        <w:tc>
          <w:tcPr>
            <w:tcW w:w="17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8A4B9A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5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Default="00A80B1E" w:rsidP="008A4B9A">
            <w:r>
              <w:t>The details have been modified</w:t>
            </w:r>
          </w:p>
          <w:p w:rsidR="00A80B1E" w:rsidRPr="00561FE7" w:rsidRDefault="00A80B1E" w:rsidP="008A4B9A">
            <w:r>
              <w:t xml:space="preserve">The details have not been modified. </w:t>
            </w:r>
          </w:p>
        </w:tc>
      </w:tr>
    </w:tbl>
    <w:p w:rsidR="00D13956" w:rsidRDefault="00D13956">
      <w:pPr>
        <w:rPr>
          <w:u w:val="single"/>
        </w:rPr>
      </w:pPr>
    </w:p>
    <w:tbl>
      <w:tblPr>
        <w:tblpPr w:leftFromText="180" w:rightFromText="180" w:vertAnchor="text" w:horzAnchor="margin" w:tblpXSpec="center" w:tblpY="26"/>
        <w:tblW w:w="82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52"/>
        <w:gridCol w:w="6541"/>
      </w:tblGrid>
      <w:tr w:rsidR="00D13956" w:rsidRPr="00561FE7" w:rsidTr="00D13956">
        <w:trPr>
          <w:trHeight w:val="522"/>
        </w:trPr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D13956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6F173A" w:rsidP="00D13956">
            <w:r>
              <w:t>Authorisation</w:t>
            </w:r>
          </w:p>
        </w:tc>
      </w:tr>
      <w:tr w:rsidR="00D13956" w:rsidRPr="00561FE7" w:rsidTr="00D13956">
        <w:trPr>
          <w:trHeight w:val="481"/>
        </w:trPr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D13956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6F173A" w:rsidP="006F173A">
            <w:r>
              <w:t>Director, Human Resource, Employee</w:t>
            </w:r>
          </w:p>
        </w:tc>
      </w:tr>
      <w:tr w:rsidR="00D13956" w:rsidRPr="00561FE7" w:rsidTr="00D13956">
        <w:trPr>
          <w:trHeight w:val="1292"/>
        </w:trPr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D13956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Default="006F173A" w:rsidP="006F173A">
            <w:pPr>
              <w:pStyle w:val="ListParagraph"/>
              <w:numPr>
                <w:ilvl w:val="0"/>
                <w:numId w:val="23"/>
              </w:numPr>
            </w:pPr>
            <w:r>
              <w:t>The employee requests permission to read their personal details</w:t>
            </w:r>
          </w:p>
          <w:p w:rsidR="006F173A" w:rsidRDefault="006F173A" w:rsidP="006F173A">
            <w:pPr>
              <w:pStyle w:val="ListParagraph"/>
              <w:numPr>
                <w:ilvl w:val="0"/>
                <w:numId w:val="23"/>
              </w:numPr>
            </w:pPr>
            <w:r>
              <w:t>The HR or manager approves if the employee is trying to read their own file</w:t>
            </w:r>
          </w:p>
          <w:p w:rsidR="006F173A" w:rsidRPr="00561FE7" w:rsidRDefault="006F173A" w:rsidP="006F173A">
            <w:pPr>
              <w:pStyle w:val="ListParagraph"/>
              <w:numPr>
                <w:ilvl w:val="0"/>
                <w:numId w:val="23"/>
              </w:numPr>
            </w:pPr>
            <w:r>
              <w:t>The personal details is given back to the employee allowing them to read what’s on their record.</w:t>
            </w:r>
          </w:p>
        </w:tc>
      </w:tr>
      <w:tr w:rsidR="00D13956" w:rsidRPr="00561FE7" w:rsidTr="00D13956">
        <w:trPr>
          <w:trHeight w:val="1649"/>
        </w:trPr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3956" w:rsidRPr="00640BA1" w:rsidRDefault="00D13956" w:rsidP="00D13956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13956" w:rsidRPr="00561FE7" w:rsidRDefault="00D13956" w:rsidP="00D13956">
            <w:r w:rsidRPr="00561FE7">
              <w:t>Condition 1</w:t>
            </w:r>
          </w:p>
          <w:p w:rsidR="00D13956" w:rsidRPr="00561FE7" w:rsidRDefault="00D13956" w:rsidP="00D13956">
            <w:r w:rsidRPr="00561FE7">
              <w:t xml:space="preserve">1. </w:t>
            </w:r>
            <w:r>
              <w:t>The authentication check fails.</w:t>
            </w:r>
          </w:p>
          <w:p w:rsidR="00D13956" w:rsidRPr="00561FE7" w:rsidRDefault="00D13956" w:rsidP="00D13956">
            <w:r w:rsidRPr="00561FE7">
              <w:t xml:space="preserve">2. </w:t>
            </w:r>
            <w:r>
              <w:t>Therefore authorization is denied.</w:t>
            </w:r>
          </w:p>
        </w:tc>
      </w:tr>
      <w:tr w:rsidR="00D13956" w:rsidRPr="00561FE7" w:rsidTr="00D13956">
        <w:trPr>
          <w:trHeight w:val="461"/>
        </w:trPr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D13956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9C0385" w:rsidP="009C0385">
            <w:r>
              <w:t>The employee submits a request to read the file</w:t>
            </w:r>
          </w:p>
        </w:tc>
      </w:tr>
      <w:tr w:rsidR="00D13956" w:rsidRPr="00561FE7" w:rsidTr="00D13956">
        <w:trPr>
          <w:trHeight w:val="479"/>
        </w:trPr>
        <w:tc>
          <w:tcPr>
            <w:tcW w:w="17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Pr="00561FE7" w:rsidRDefault="00D13956" w:rsidP="00D13956">
            <w:r>
              <w:rPr>
                <w:i/>
                <w:iCs/>
              </w:rPr>
              <w:lastRenderedPageBreak/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5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3956" w:rsidRDefault="009C0385" w:rsidP="009C0385">
            <w:r>
              <w:t>The employee is authorised and given access to read the file</w:t>
            </w:r>
          </w:p>
          <w:p w:rsidR="009C0385" w:rsidRPr="00561FE7" w:rsidRDefault="009C0385" w:rsidP="009C0385">
            <w:r>
              <w:t>The employee  is not authorised to read the file</w:t>
            </w:r>
          </w:p>
        </w:tc>
      </w:tr>
    </w:tbl>
    <w:p w:rsidR="00FE2C8D" w:rsidRDefault="00FE2C8D" w:rsidP="00FE2C8D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E2C8D" w:rsidRPr="00561FE7" w:rsidTr="008A4B9A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Login</w:t>
            </w:r>
          </w:p>
        </w:tc>
      </w:tr>
      <w:tr w:rsidR="00FE2C8D" w:rsidRPr="00561FE7" w:rsidTr="008A4B9A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Employee, Manager, Reviewer, HR, Director</w:t>
            </w:r>
          </w:p>
        </w:tc>
      </w:tr>
      <w:tr w:rsidR="00FE2C8D" w:rsidRPr="00561FE7" w:rsidTr="008A4B9A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Default="00FE2C8D" w:rsidP="00FE2C8D">
            <w:pPr>
              <w:pStyle w:val="ListParagraph"/>
              <w:numPr>
                <w:ilvl w:val="0"/>
                <w:numId w:val="19"/>
              </w:numPr>
            </w:pPr>
            <w:r>
              <w:t xml:space="preserve"> User wishes to login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19"/>
              </w:numPr>
            </w:pPr>
            <w:r>
              <w:t xml:space="preserve"> User must be authorized by system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19"/>
              </w:numPr>
            </w:pPr>
            <w:r>
              <w:t xml:space="preserve"> User then logs in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19"/>
              </w:numPr>
            </w:pPr>
            <w:r>
              <w:t>User goes through authentication system</w:t>
            </w:r>
          </w:p>
          <w:p w:rsidR="00FE2C8D" w:rsidRPr="00561FE7" w:rsidRDefault="00FE2C8D" w:rsidP="00FE2C8D">
            <w:pPr>
              <w:pStyle w:val="ListParagraph"/>
              <w:numPr>
                <w:ilvl w:val="0"/>
                <w:numId w:val="19"/>
              </w:numPr>
            </w:pPr>
            <w:r>
              <w:t>If authenticated User receives confirmation of login</w:t>
            </w:r>
          </w:p>
        </w:tc>
      </w:tr>
      <w:tr w:rsidR="00FE2C8D" w:rsidRPr="00561FE7" w:rsidTr="008A4B9A">
        <w:trPr>
          <w:trHeight w:val="263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640BA1" w:rsidRDefault="00FE2C8D" w:rsidP="008A4B9A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561FE7" w:rsidRDefault="00FE2C8D" w:rsidP="008A4B9A">
            <w:r>
              <w:t>Condition 1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7"/>
              </w:numPr>
            </w:pPr>
            <w:r>
              <w:t>User wishes to login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7"/>
              </w:numPr>
            </w:pPr>
            <w:r>
              <w:t>User must be authorized by system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7"/>
              </w:numPr>
            </w:pPr>
            <w:r>
              <w:t>User is authorized to make actions to the system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7"/>
              </w:numPr>
            </w:pPr>
            <w:r>
              <w:t>User enters login details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7"/>
              </w:numPr>
            </w:pPr>
            <w:r>
              <w:t>User goes through authentication system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7"/>
              </w:numPr>
            </w:pPr>
            <w:r>
              <w:t>The details the user entered does not match with what the authentication system has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7"/>
              </w:numPr>
            </w:pPr>
            <w:r>
              <w:t>User isn’t logged in</w:t>
            </w:r>
          </w:p>
          <w:p w:rsidR="00FE2C8D" w:rsidRDefault="00FE2C8D" w:rsidP="008A4B9A"/>
          <w:p w:rsidR="00FE2C8D" w:rsidRDefault="00FE2C8D" w:rsidP="008A4B9A">
            <w:r>
              <w:t>Condition 2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2"/>
              </w:numPr>
            </w:pPr>
            <w:r>
              <w:t>HR or Director wishes to log in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2"/>
              </w:numPr>
            </w:pPr>
            <w:r>
              <w:t>User goes through authentication system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2"/>
              </w:numPr>
            </w:pPr>
            <w:r>
              <w:t>User enters login details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2"/>
              </w:numPr>
            </w:pPr>
            <w:r>
              <w:t>User passes authentication system</w:t>
            </w:r>
          </w:p>
          <w:p w:rsidR="00FE2C8D" w:rsidRPr="00561FE7" w:rsidRDefault="00FE2C8D" w:rsidP="00FE2C8D">
            <w:pPr>
              <w:pStyle w:val="ListParagraph"/>
              <w:numPr>
                <w:ilvl w:val="0"/>
                <w:numId w:val="32"/>
              </w:numPr>
            </w:pPr>
            <w:r>
              <w:t xml:space="preserve">User is logged in </w:t>
            </w:r>
          </w:p>
        </w:tc>
      </w:tr>
      <w:tr w:rsidR="00FE2C8D" w:rsidRPr="00561FE7" w:rsidTr="008A4B9A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exists on system</w:t>
            </w:r>
          </w:p>
        </w:tc>
      </w:tr>
      <w:tr w:rsidR="00FE2C8D" w:rsidRPr="00561FE7" w:rsidTr="008A4B9A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 xml:space="preserve">User is logged in </w:t>
            </w:r>
          </w:p>
        </w:tc>
      </w:tr>
    </w:tbl>
    <w:p w:rsidR="00FE2C8D" w:rsidRDefault="00FE2C8D" w:rsidP="00FE2C8D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E2C8D" w:rsidRPr="00561FE7" w:rsidTr="008A4B9A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Logout</w:t>
            </w:r>
          </w:p>
        </w:tc>
      </w:tr>
      <w:tr w:rsidR="00FE2C8D" w:rsidRPr="00561FE7" w:rsidTr="008A4B9A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Director, Reviewer, Manager, HR, Employee</w:t>
            </w:r>
          </w:p>
        </w:tc>
      </w:tr>
      <w:tr w:rsidR="00FE2C8D" w:rsidRPr="00561FE7" w:rsidTr="008A4B9A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Default="00FE2C8D" w:rsidP="00FE2C8D">
            <w:pPr>
              <w:pStyle w:val="ListParagraph"/>
              <w:numPr>
                <w:ilvl w:val="0"/>
                <w:numId w:val="26"/>
              </w:numPr>
            </w:pPr>
            <w:r>
              <w:t xml:space="preserve"> User wishes to log out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6"/>
              </w:numPr>
            </w:pPr>
            <w:r>
              <w:t>Message is provided to the user informing them to save their work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Processes are shut down</w:t>
            </w:r>
          </w:p>
          <w:p w:rsidR="00FE2C8D" w:rsidRPr="00561FE7" w:rsidRDefault="00FE2C8D" w:rsidP="00FE2C8D">
            <w:pPr>
              <w:pStyle w:val="ListParagraph"/>
              <w:numPr>
                <w:ilvl w:val="0"/>
                <w:numId w:val="26"/>
              </w:numPr>
            </w:pPr>
            <w:r>
              <w:t xml:space="preserve"> User logs out</w:t>
            </w:r>
          </w:p>
        </w:tc>
      </w:tr>
      <w:tr w:rsidR="00FE2C8D" w:rsidRPr="00561FE7" w:rsidTr="008A4B9A">
        <w:trPr>
          <w:trHeight w:val="263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640BA1" w:rsidRDefault="00FE2C8D" w:rsidP="008A4B9A">
            <w:pPr>
              <w:rPr>
                <w:i/>
              </w:rPr>
            </w:pPr>
            <w:r w:rsidRPr="00640BA1">
              <w:rPr>
                <w:i/>
              </w:rPr>
              <w:lastRenderedPageBreak/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561FE7" w:rsidRDefault="00FE2C8D" w:rsidP="008A4B9A">
            <w:r w:rsidRPr="00561FE7">
              <w:t>Condition 1</w:t>
            </w:r>
          </w:p>
          <w:p w:rsidR="00FE2C8D" w:rsidRPr="00561FE7" w:rsidRDefault="00FE2C8D" w:rsidP="008A4B9A">
            <w:r w:rsidRPr="00561FE7">
              <w:t xml:space="preserve">1. </w:t>
            </w:r>
          </w:p>
          <w:p w:rsidR="00FE2C8D" w:rsidRPr="00561FE7" w:rsidRDefault="00FE2C8D" w:rsidP="008A4B9A">
            <w:r w:rsidRPr="00561FE7">
              <w:t xml:space="preserve">2. </w:t>
            </w:r>
          </w:p>
          <w:p w:rsidR="00FE2C8D" w:rsidRPr="00561FE7" w:rsidRDefault="00FE2C8D" w:rsidP="008A4B9A">
            <w:r w:rsidRPr="00561FE7">
              <w:t xml:space="preserve">3. </w:t>
            </w:r>
          </w:p>
          <w:p w:rsidR="00FE2C8D" w:rsidRPr="00561FE7" w:rsidRDefault="00FE2C8D" w:rsidP="008A4B9A"/>
          <w:p w:rsidR="00FE2C8D" w:rsidRPr="00561FE7" w:rsidRDefault="00FE2C8D" w:rsidP="008A4B9A">
            <w:r w:rsidRPr="00561FE7">
              <w:t>Condition 2</w:t>
            </w:r>
          </w:p>
          <w:p w:rsidR="00FE2C8D" w:rsidRPr="00561FE7" w:rsidRDefault="00FE2C8D" w:rsidP="008A4B9A">
            <w:r w:rsidRPr="00561FE7">
              <w:t xml:space="preserve">1. </w:t>
            </w:r>
          </w:p>
          <w:p w:rsidR="00FE2C8D" w:rsidRPr="00561FE7" w:rsidRDefault="00FE2C8D" w:rsidP="008A4B9A">
            <w:r w:rsidRPr="00561FE7">
              <w:t xml:space="preserve">2. </w:t>
            </w:r>
          </w:p>
          <w:p w:rsidR="00FE2C8D" w:rsidRPr="00561FE7" w:rsidRDefault="00FE2C8D" w:rsidP="008A4B9A">
            <w:r w:rsidRPr="00561FE7">
              <w:t xml:space="preserve">3.  </w:t>
            </w:r>
          </w:p>
        </w:tc>
      </w:tr>
      <w:tr w:rsidR="00FE2C8D" w:rsidRPr="00561FE7" w:rsidTr="008A4B9A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is logged on</w:t>
            </w:r>
          </w:p>
        </w:tc>
      </w:tr>
      <w:tr w:rsidR="00FE2C8D" w:rsidRPr="00561FE7" w:rsidTr="008A4B9A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is logged out</w:t>
            </w:r>
          </w:p>
        </w:tc>
      </w:tr>
    </w:tbl>
    <w:p w:rsidR="00FE2C8D" w:rsidRDefault="00FE2C8D" w:rsidP="00FE2C8D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E2C8D" w:rsidRPr="00561FE7" w:rsidTr="008A4B9A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Authorization</w:t>
            </w:r>
          </w:p>
        </w:tc>
      </w:tr>
      <w:tr w:rsidR="00FE2C8D" w:rsidRPr="00561FE7" w:rsidTr="008A4B9A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Employee, Reviewer, Manager</w:t>
            </w:r>
          </w:p>
        </w:tc>
      </w:tr>
      <w:tr w:rsidR="00FE2C8D" w:rsidRPr="00561FE7" w:rsidTr="008A4B9A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Default="00FE2C8D" w:rsidP="00FE2C8D">
            <w:pPr>
              <w:pStyle w:val="ListParagraph"/>
              <w:numPr>
                <w:ilvl w:val="0"/>
                <w:numId w:val="28"/>
              </w:numPr>
            </w:pPr>
            <w:r>
              <w:t>To be logged in user must be authorized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8"/>
              </w:numPr>
            </w:pPr>
            <w:r>
              <w:t>Employee’s details are checked by authorization system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8"/>
              </w:numPr>
            </w:pPr>
            <w:r>
              <w:t>User passes from authorization process to login process</w:t>
            </w:r>
          </w:p>
          <w:p w:rsidR="00FE2C8D" w:rsidRDefault="00FE2C8D" w:rsidP="008A4B9A">
            <w:pPr>
              <w:ind w:firstLine="60"/>
            </w:pPr>
          </w:p>
          <w:p w:rsidR="00FE2C8D" w:rsidRPr="00561FE7" w:rsidRDefault="00FE2C8D" w:rsidP="008A4B9A"/>
        </w:tc>
      </w:tr>
      <w:tr w:rsidR="00FE2C8D" w:rsidRPr="00561FE7" w:rsidTr="008A4B9A">
        <w:trPr>
          <w:trHeight w:val="263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640BA1" w:rsidRDefault="00FE2C8D" w:rsidP="008A4B9A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561FE7" w:rsidRDefault="00FE2C8D" w:rsidP="008A4B9A">
            <w:r w:rsidRPr="00561FE7">
              <w:t>Condition 1</w:t>
            </w:r>
          </w:p>
          <w:p w:rsidR="00FE2C8D" w:rsidRPr="00561FE7" w:rsidRDefault="00FE2C8D" w:rsidP="00FE2C8D">
            <w:pPr>
              <w:pStyle w:val="ListParagraph"/>
              <w:numPr>
                <w:ilvl w:val="0"/>
                <w:numId w:val="29"/>
              </w:numPr>
            </w:pPr>
            <w:r>
              <w:t>User wishes to log in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9"/>
              </w:numPr>
            </w:pPr>
            <w:r>
              <w:t>User goes through authorization process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29"/>
              </w:numPr>
            </w:pPr>
            <w:r>
              <w:t>User isn’t authorized to make any changes to system</w:t>
            </w:r>
          </w:p>
          <w:p w:rsidR="00FE2C8D" w:rsidRPr="00561FE7" w:rsidRDefault="00FE2C8D" w:rsidP="00FE2C8D">
            <w:pPr>
              <w:pStyle w:val="ListParagraph"/>
              <w:numPr>
                <w:ilvl w:val="0"/>
                <w:numId w:val="29"/>
              </w:numPr>
            </w:pPr>
            <w:r>
              <w:t>User doesn’t get to go to login process</w:t>
            </w:r>
          </w:p>
          <w:p w:rsidR="00FE2C8D" w:rsidRPr="00561FE7" w:rsidRDefault="00FE2C8D" w:rsidP="008A4B9A"/>
          <w:p w:rsidR="00FE2C8D" w:rsidRPr="00561FE7" w:rsidRDefault="00FE2C8D" w:rsidP="008A4B9A">
            <w:r w:rsidRPr="00561FE7">
              <w:t xml:space="preserve"> </w:t>
            </w:r>
          </w:p>
        </w:tc>
      </w:tr>
      <w:tr w:rsidR="00FE2C8D" w:rsidRPr="00561FE7" w:rsidTr="008A4B9A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lastRenderedPageBreak/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exists on system</w:t>
            </w:r>
          </w:p>
        </w:tc>
      </w:tr>
      <w:tr w:rsidR="00FE2C8D" w:rsidRPr="00561FE7" w:rsidTr="008A4B9A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is authorized</w:t>
            </w:r>
          </w:p>
        </w:tc>
      </w:tr>
    </w:tbl>
    <w:p w:rsidR="00FE2C8D" w:rsidRDefault="00FE2C8D" w:rsidP="00FE2C8D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E2C8D" w:rsidRPr="00561FE7" w:rsidTr="008A4B9A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Authentication</w:t>
            </w:r>
          </w:p>
        </w:tc>
      </w:tr>
      <w:tr w:rsidR="00FE2C8D" w:rsidRPr="00561FE7" w:rsidTr="008A4B9A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Employee, Reviewer, Manager, HR, Director</w:t>
            </w:r>
          </w:p>
        </w:tc>
      </w:tr>
      <w:tr w:rsidR="00FE2C8D" w:rsidRPr="00561FE7" w:rsidTr="008A4B9A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Default="00FE2C8D" w:rsidP="00FE2C8D">
            <w:pPr>
              <w:pStyle w:val="ListParagraph"/>
              <w:numPr>
                <w:ilvl w:val="0"/>
                <w:numId w:val="30"/>
              </w:numPr>
            </w:pPr>
            <w:r>
              <w:t>After logging in, user must be authenticated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0"/>
              </w:numPr>
            </w:pPr>
            <w:r>
              <w:t>Employee’s details are checked by authentication system to see if details are correct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0"/>
              </w:numPr>
            </w:pPr>
            <w:r>
              <w:t>If details entered by user match the details on the system, they are authenticated</w:t>
            </w:r>
          </w:p>
          <w:p w:rsidR="00FE2C8D" w:rsidRDefault="00FE2C8D" w:rsidP="008A4B9A">
            <w:pPr>
              <w:ind w:left="60"/>
            </w:pPr>
          </w:p>
          <w:p w:rsidR="00FE2C8D" w:rsidRPr="00561FE7" w:rsidRDefault="00FE2C8D" w:rsidP="008A4B9A"/>
        </w:tc>
      </w:tr>
      <w:tr w:rsidR="00FE2C8D" w:rsidRPr="00561FE7" w:rsidTr="008A4B9A">
        <w:trPr>
          <w:trHeight w:val="263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640BA1" w:rsidRDefault="00FE2C8D" w:rsidP="008A4B9A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561FE7" w:rsidRDefault="00FE2C8D" w:rsidP="008A4B9A">
            <w:r w:rsidRPr="00561FE7">
              <w:t>Condition 1</w:t>
            </w:r>
          </w:p>
          <w:p w:rsidR="00FE2C8D" w:rsidRPr="00561FE7" w:rsidRDefault="00FE2C8D" w:rsidP="00FE2C8D">
            <w:pPr>
              <w:pStyle w:val="ListParagraph"/>
              <w:numPr>
                <w:ilvl w:val="0"/>
                <w:numId w:val="31"/>
              </w:numPr>
            </w:pPr>
            <w:r>
              <w:t>After logging in, user must be authenticated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1"/>
              </w:numPr>
            </w:pPr>
            <w:r>
              <w:t>User goes through authentication process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1"/>
              </w:numPr>
            </w:pPr>
            <w:r>
              <w:t>User provides incorrect login details</w:t>
            </w:r>
          </w:p>
          <w:p w:rsidR="00FE2C8D" w:rsidRPr="00561FE7" w:rsidRDefault="00FE2C8D" w:rsidP="00FE2C8D">
            <w:pPr>
              <w:pStyle w:val="ListParagraph"/>
              <w:numPr>
                <w:ilvl w:val="0"/>
                <w:numId w:val="31"/>
              </w:numPr>
            </w:pPr>
            <w:r>
              <w:t>User is not authenticated</w:t>
            </w:r>
          </w:p>
          <w:p w:rsidR="00FE2C8D" w:rsidRPr="00561FE7" w:rsidRDefault="00FE2C8D" w:rsidP="008A4B9A"/>
          <w:p w:rsidR="00FE2C8D" w:rsidRPr="00561FE7" w:rsidRDefault="00FE2C8D" w:rsidP="008A4B9A">
            <w:r w:rsidRPr="00561FE7">
              <w:t xml:space="preserve"> </w:t>
            </w:r>
          </w:p>
        </w:tc>
      </w:tr>
      <w:tr w:rsidR="00FE2C8D" w:rsidRPr="00561FE7" w:rsidTr="008A4B9A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exists on system</w:t>
            </w:r>
          </w:p>
        </w:tc>
      </w:tr>
      <w:tr w:rsidR="00FE2C8D" w:rsidRPr="00561FE7" w:rsidTr="008A4B9A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is authenticated</w:t>
            </w:r>
          </w:p>
        </w:tc>
      </w:tr>
    </w:tbl>
    <w:p w:rsidR="00FE2C8D" w:rsidRDefault="00FE2C8D" w:rsidP="00FE2C8D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E2C8D" w:rsidRPr="00561FE7" w:rsidTr="008A4B9A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Login Confirmation</w:t>
            </w:r>
          </w:p>
        </w:tc>
      </w:tr>
      <w:tr w:rsidR="00FE2C8D" w:rsidRPr="00561FE7" w:rsidTr="008A4B9A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Employee, Reviewer, Manager, HR, Director</w:t>
            </w:r>
          </w:p>
        </w:tc>
      </w:tr>
      <w:tr w:rsidR="00FE2C8D" w:rsidRPr="00561FE7" w:rsidTr="008A4B9A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Default="00FE2C8D" w:rsidP="00FE2C8D">
            <w:pPr>
              <w:pStyle w:val="ListParagraph"/>
              <w:numPr>
                <w:ilvl w:val="0"/>
                <w:numId w:val="33"/>
              </w:numPr>
            </w:pPr>
            <w:r>
              <w:t>User is authenticated by system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3"/>
              </w:numPr>
            </w:pPr>
            <w:r>
              <w:t>User is provided a confirmation showing them they’ve been successfully logged in</w:t>
            </w:r>
          </w:p>
          <w:p w:rsidR="00FE2C8D" w:rsidRPr="00561FE7" w:rsidRDefault="00FE2C8D" w:rsidP="008A4B9A"/>
        </w:tc>
      </w:tr>
      <w:tr w:rsidR="00FE2C8D" w:rsidRPr="00561FE7" w:rsidTr="008A4B9A">
        <w:trPr>
          <w:trHeight w:val="263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640BA1" w:rsidRDefault="00FE2C8D" w:rsidP="008A4B9A">
            <w:pPr>
              <w:rPr>
                <w:i/>
              </w:rPr>
            </w:pPr>
            <w:r w:rsidRPr="00640BA1">
              <w:rPr>
                <w:i/>
              </w:rPr>
              <w:lastRenderedPageBreak/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561FE7" w:rsidRDefault="00FE2C8D" w:rsidP="008A4B9A"/>
          <w:p w:rsidR="00FE2C8D" w:rsidRPr="00561FE7" w:rsidRDefault="00FE2C8D" w:rsidP="008A4B9A">
            <w:r w:rsidRPr="00561FE7">
              <w:t xml:space="preserve"> </w:t>
            </w:r>
          </w:p>
        </w:tc>
      </w:tr>
      <w:tr w:rsidR="00FE2C8D" w:rsidRPr="00561FE7" w:rsidTr="008A4B9A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is authenticated</w:t>
            </w:r>
          </w:p>
        </w:tc>
      </w:tr>
      <w:tr w:rsidR="00FE2C8D" w:rsidRPr="00561FE7" w:rsidTr="008A4B9A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is given login confirmation</w:t>
            </w:r>
          </w:p>
        </w:tc>
      </w:tr>
    </w:tbl>
    <w:p w:rsidR="00FE2C8D" w:rsidRDefault="00FE2C8D" w:rsidP="00FE2C8D"/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FE2C8D" w:rsidRPr="00561FE7" w:rsidTr="008A4B9A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Logout Confirmation</w:t>
            </w:r>
          </w:p>
        </w:tc>
      </w:tr>
      <w:tr w:rsidR="00FE2C8D" w:rsidRPr="00561FE7" w:rsidTr="008A4B9A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Employee, Reviewer, Manager, HR, Director</w:t>
            </w:r>
          </w:p>
        </w:tc>
      </w:tr>
      <w:tr w:rsidR="00FE2C8D" w:rsidRPr="00561FE7" w:rsidTr="008A4B9A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 w:rsidRPr="00561FE7">
              <w:rPr>
                <w:i/>
                <w:iCs/>
              </w:rPr>
              <w:t>Flow of events</w:t>
            </w:r>
            <w:r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Default="00FE2C8D" w:rsidP="00FE2C8D">
            <w:pPr>
              <w:pStyle w:val="ListParagraph"/>
              <w:numPr>
                <w:ilvl w:val="0"/>
                <w:numId w:val="34"/>
              </w:numPr>
            </w:pPr>
            <w:r>
              <w:t>User is logging out</w:t>
            </w:r>
          </w:p>
          <w:p w:rsidR="00FE2C8D" w:rsidRDefault="00FE2C8D" w:rsidP="00FE2C8D">
            <w:pPr>
              <w:pStyle w:val="ListParagraph"/>
              <w:numPr>
                <w:ilvl w:val="0"/>
                <w:numId w:val="34"/>
              </w:numPr>
            </w:pPr>
            <w:r>
              <w:t>User is sent log out confirmation after successful log out</w:t>
            </w:r>
          </w:p>
          <w:p w:rsidR="00FE2C8D" w:rsidRDefault="00FE2C8D" w:rsidP="008A4B9A">
            <w:pPr>
              <w:ind w:firstLine="60"/>
            </w:pPr>
          </w:p>
          <w:p w:rsidR="00FE2C8D" w:rsidRPr="00561FE7" w:rsidRDefault="00FE2C8D" w:rsidP="008A4B9A"/>
        </w:tc>
      </w:tr>
      <w:tr w:rsidR="00FE2C8D" w:rsidRPr="00561FE7" w:rsidTr="008A4B9A">
        <w:trPr>
          <w:trHeight w:val="263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640BA1" w:rsidRDefault="00FE2C8D" w:rsidP="008A4B9A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2C8D" w:rsidRPr="00561FE7" w:rsidRDefault="00FE2C8D" w:rsidP="008A4B9A">
            <w:r w:rsidRPr="00561FE7">
              <w:t xml:space="preserve"> </w:t>
            </w:r>
          </w:p>
        </w:tc>
      </w:tr>
      <w:tr w:rsidR="00FE2C8D" w:rsidRPr="00561FE7" w:rsidTr="008A4B9A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Pre-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>User is logging out</w:t>
            </w:r>
          </w:p>
        </w:tc>
      </w:tr>
      <w:tr w:rsidR="00FE2C8D" w:rsidRPr="00561FE7" w:rsidTr="008A4B9A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rPr>
                <w:i/>
                <w:iCs/>
              </w:rPr>
              <w:t>Post-</w:t>
            </w:r>
            <w:r w:rsidRPr="00561FE7">
              <w:rPr>
                <w:i/>
                <w:iCs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E2C8D" w:rsidRPr="00561FE7" w:rsidRDefault="00FE2C8D" w:rsidP="008A4B9A">
            <w:r>
              <w:t xml:space="preserve">User is given log out confirmation </w:t>
            </w:r>
          </w:p>
        </w:tc>
      </w:tr>
    </w:tbl>
    <w:p w:rsidR="00FE2C8D" w:rsidRPr="00561FE7" w:rsidRDefault="00FE2C8D" w:rsidP="00FE2C8D"/>
    <w:p w:rsidR="00D13956" w:rsidRPr="00F74EF5" w:rsidRDefault="00D13956">
      <w:pPr>
        <w:rPr>
          <w:u w:val="single"/>
        </w:rPr>
      </w:pPr>
    </w:p>
    <w:sectPr w:rsidR="00D13956" w:rsidRPr="00F7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0050"/>
    <w:multiLevelType w:val="hybridMultilevel"/>
    <w:tmpl w:val="4DBEE9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95E4A"/>
    <w:multiLevelType w:val="hybridMultilevel"/>
    <w:tmpl w:val="1DB4DD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31D0C"/>
    <w:multiLevelType w:val="hybridMultilevel"/>
    <w:tmpl w:val="1AF8F0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52EA1"/>
    <w:multiLevelType w:val="hybridMultilevel"/>
    <w:tmpl w:val="0C9C04F2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F941E4F"/>
    <w:multiLevelType w:val="hybridMultilevel"/>
    <w:tmpl w:val="C3320C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9300A"/>
    <w:multiLevelType w:val="hybridMultilevel"/>
    <w:tmpl w:val="353237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7673E7"/>
    <w:multiLevelType w:val="hybridMultilevel"/>
    <w:tmpl w:val="524E0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8214ED"/>
    <w:multiLevelType w:val="hybridMultilevel"/>
    <w:tmpl w:val="F52E90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DF1091"/>
    <w:multiLevelType w:val="hybridMultilevel"/>
    <w:tmpl w:val="6CB28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442842"/>
    <w:multiLevelType w:val="hybridMultilevel"/>
    <w:tmpl w:val="545A57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E5300C"/>
    <w:multiLevelType w:val="hybridMultilevel"/>
    <w:tmpl w:val="EAB81B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E44058"/>
    <w:multiLevelType w:val="hybridMultilevel"/>
    <w:tmpl w:val="68608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0369B"/>
    <w:multiLevelType w:val="hybridMultilevel"/>
    <w:tmpl w:val="14600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C1379"/>
    <w:multiLevelType w:val="hybridMultilevel"/>
    <w:tmpl w:val="7446F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F37B2F"/>
    <w:multiLevelType w:val="hybridMultilevel"/>
    <w:tmpl w:val="AF7492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546FED"/>
    <w:multiLevelType w:val="hybridMultilevel"/>
    <w:tmpl w:val="DB888F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997B14"/>
    <w:multiLevelType w:val="hybridMultilevel"/>
    <w:tmpl w:val="B832F5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65032D"/>
    <w:multiLevelType w:val="hybridMultilevel"/>
    <w:tmpl w:val="F404E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34A22"/>
    <w:multiLevelType w:val="hybridMultilevel"/>
    <w:tmpl w:val="8722CD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6F2A91"/>
    <w:multiLevelType w:val="hybridMultilevel"/>
    <w:tmpl w:val="ABE27C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E6195B"/>
    <w:multiLevelType w:val="hybridMultilevel"/>
    <w:tmpl w:val="C0D2C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E2CD3"/>
    <w:multiLevelType w:val="hybridMultilevel"/>
    <w:tmpl w:val="AC407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95767D"/>
    <w:multiLevelType w:val="hybridMultilevel"/>
    <w:tmpl w:val="E41A66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622F4B"/>
    <w:multiLevelType w:val="hybridMultilevel"/>
    <w:tmpl w:val="393C19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733E8D"/>
    <w:multiLevelType w:val="hybridMultilevel"/>
    <w:tmpl w:val="CD2A4A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7A61CD"/>
    <w:multiLevelType w:val="hybridMultilevel"/>
    <w:tmpl w:val="9E7C78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820E36"/>
    <w:multiLevelType w:val="hybridMultilevel"/>
    <w:tmpl w:val="C206E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194CA5"/>
    <w:multiLevelType w:val="hybridMultilevel"/>
    <w:tmpl w:val="2FE0F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542C6"/>
    <w:multiLevelType w:val="hybridMultilevel"/>
    <w:tmpl w:val="EE0615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394DD9"/>
    <w:multiLevelType w:val="hybridMultilevel"/>
    <w:tmpl w:val="834C5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ED7D64"/>
    <w:multiLevelType w:val="hybridMultilevel"/>
    <w:tmpl w:val="50A2C6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CE3432"/>
    <w:multiLevelType w:val="hybridMultilevel"/>
    <w:tmpl w:val="651C3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C1596"/>
    <w:multiLevelType w:val="hybridMultilevel"/>
    <w:tmpl w:val="E40068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8"/>
  </w:num>
  <w:num w:numId="4">
    <w:abstractNumId w:val="23"/>
  </w:num>
  <w:num w:numId="5">
    <w:abstractNumId w:val="26"/>
  </w:num>
  <w:num w:numId="6">
    <w:abstractNumId w:val="24"/>
  </w:num>
  <w:num w:numId="7">
    <w:abstractNumId w:val="25"/>
  </w:num>
  <w:num w:numId="8">
    <w:abstractNumId w:val="7"/>
  </w:num>
  <w:num w:numId="9">
    <w:abstractNumId w:val="4"/>
  </w:num>
  <w:num w:numId="10">
    <w:abstractNumId w:val="5"/>
  </w:num>
  <w:num w:numId="11">
    <w:abstractNumId w:val="18"/>
  </w:num>
  <w:num w:numId="12">
    <w:abstractNumId w:val="19"/>
  </w:num>
  <w:num w:numId="13">
    <w:abstractNumId w:val="30"/>
  </w:num>
  <w:num w:numId="14">
    <w:abstractNumId w:val="9"/>
  </w:num>
  <w:num w:numId="15">
    <w:abstractNumId w:val="0"/>
  </w:num>
  <w:num w:numId="16">
    <w:abstractNumId w:val="10"/>
  </w:num>
  <w:num w:numId="17">
    <w:abstractNumId w:val="16"/>
  </w:num>
  <w:num w:numId="18">
    <w:abstractNumId w:val="32"/>
  </w:num>
  <w:num w:numId="19">
    <w:abstractNumId w:val="29"/>
  </w:num>
  <w:num w:numId="20">
    <w:abstractNumId w:val="13"/>
  </w:num>
  <w:num w:numId="21">
    <w:abstractNumId w:val="17"/>
  </w:num>
  <w:num w:numId="22">
    <w:abstractNumId w:val="8"/>
  </w:num>
  <w:num w:numId="23">
    <w:abstractNumId w:val="21"/>
  </w:num>
  <w:num w:numId="24">
    <w:abstractNumId w:val="6"/>
  </w:num>
  <w:num w:numId="25">
    <w:abstractNumId w:val="14"/>
  </w:num>
  <w:num w:numId="26">
    <w:abstractNumId w:val="15"/>
  </w:num>
  <w:num w:numId="27">
    <w:abstractNumId w:val="12"/>
  </w:num>
  <w:num w:numId="28">
    <w:abstractNumId w:val="11"/>
  </w:num>
  <w:num w:numId="29">
    <w:abstractNumId w:val="2"/>
  </w:num>
  <w:num w:numId="30">
    <w:abstractNumId w:val="27"/>
  </w:num>
  <w:num w:numId="31">
    <w:abstractNumId w:val="1"/>
  </w:num>
  <w:num w:numId="32">
    <w:abstractNumId w:val="31"/>
  </w:num>
  <w:num w:numId="33">
    <w:abstractNumId w:val="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42"/>
    <w:rsid w:val="00033876"/>
    <w:rsid w:val="000C25A8"/>
    <w:rsid w:val="0010334E"/>
    <w:rsid w:val="0017066A"/>
    <w:rsid w:val="00204436"/>
    <w:rsid w:val="00234497"/>
    <w:rsid w:val="0023585F"/>
    <w:rsid w:val="00296642"/>
    <w:rsid w:val="002F21BF"/>
    <w:rsid w:val="002F7499"/>
    <w:rsid w:val="00315E6D"/>
    <w:rsid w:val="003721CE"/>
    <w:rsid w:val="00396586"/>
    <w:rsid w:val="003970B0"/>
    <w:rsid w:val="00397CB7"/>
    <w:rsid w:val="003D18B3"/>
    <w:rsid w:val="00415CAB"/>
    <w:rsid w:val="004255F6"/>
    <w:rsid w:val="004E01BA"/>
    <w:rsid w:val="004F43C1"/>
    <w:rsid w:val="005203D4"/>
    <w:rsid w:val="00545D37"/>
    <w:rsid w:val="005C5E36"/>
    <w:rsid w:val="005E076C"/>
    <w:rsid w:val="006726A1"/>
    <w:rsid w:val="006C1FD0"/>
    <w:rsid w:val="006F173A"/>
    <w:rsid w:val="006F78DA"/>
    <w:rsid w:val="00752793"/>
    <w:rsid w:val="00787471"/>
    <w:rsid w:val="008D214A"/>
    <w:rsid w:val="008F1253"/>
    <w:rsid w:val="0091294C"/>
    <w:rsid w:val="009C0385"/>
    <w:rsid w:val="009D4519"/>
    <w:rsid w:val="009E701F"/>
    <w:rsid w:val="00A80B1E"/>
    <w:rsid w:val="00A843C5"/>
    <w:rsid w:val="00B21AC2"/>
    <w:rsid w:val="00B43E9E"/>
    <w:rsid w:val="00B51A22"/>
    <w:rsid w:val="00B9267B"/>
    <w:rsid w:val="00B94A4F"/>
    <w:rsid w:val="00C53103"/>
    <w:rsid w:val="00C641E0"/>
    <w:rsid w:val="00CE696B"/>
    <w:rsid w:val="00D13956"/>
    <w:rsid w:val="00D37BF8"/>
    <w:rsid w:val="00D6016F"/>
    <w:rsid w:val="00D7433A"/>
    <w:rsid w:val="00F24C4C"/>
    <w:rsid w:val="00F538CC"/>
    <w:rsid w:val="00F72E03"/>
    <w:rsid w:val="00F74EF5"/>
    <w:rsid w:val="00F93C0E"/>
    <w:rsid w:val="00F95BCB"/>
    <w:rsid w:val="00FC6C9F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D00"/>
  <w15:chartTrackingRefBased/>
  <w15:docId w15:val="{68930FFB-D78D-42A0-A014-D6C464D4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F5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A4030BE2.dotm</Template>
  <TotalTime>0</TotalTime>
  <Pages>15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15882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A.Sharomi</dc:creator>
  <cp:keywords/>
  <dc:description/>
  <cp:lastModifiedBy>A.Sharomi</cp:lastModifiedBy>
  <cp:revision>53</cp:revision>
  <dcterms:created xsi:type="dcterms:W3CDTF">2018-12-13T05:52:00Z</dcterms:created>
  <dcterms:modified xsi:type="dcterms:W3CDTF">2018-12-13T20:47:00Z</dcterms:modified>
</cp:coreProperties>
</file>