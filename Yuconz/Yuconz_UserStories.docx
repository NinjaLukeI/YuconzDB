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436" w:rsidRDefault="00F5510D">
      <w:pPr>
        <w:rPr>
          <w:u w:val="single"/>
        </w:rPr>
      </w:pPr>
      <w:r w:rsidRPr="00F5510D">
        <w:rPr>
          <w:u w:val="single"/>
        </w:rPr>
        <w:t>Group 13A – User Stories</w:t>
      </w:r>
    </w:p>
    <w:p w:rsidR="00F5510D" w:rsidRDefault="00F5510D" w:rsidP="00060B2B">
      <w:pPr>
        <w:pStyle w:val="ListParagraph"/>
        <w:numPr>
          <w:ilvl w:val="0"/>
          <w:numId w:val="3"/>
        </w:numPr>
      </w:pPr>
      <w:r>
        <w:t>Story: As a user, I want my files to be kept in digital form to prevent unauthorised access.</w:t>
      </w:r>
    </w:p>
    <w:p w:rsidR="00F5510D" w:rsidRDefault="00F5510D" w:rsidP="00F5510D">
      <w:pPr>
        <w:pStyle w:val="ListParagraph"/>
      </w:pPr>
      <w:r>
        <w:t>Details: Having a personal file just on paper increases the risk of losing it or unauthorised access.</w:t>
      </w:r>
    </w:p>
    <w:p w:rsidR="00F5510D" w:rsidRDefault="00F5510D" w:rsidP="00F5510D">
      <w:pPr>
        <w:pStyle w:val="ListParagraph"/>
      </w:pPr>
      <w:r>
        <w:t>Test: Build a local network, where the access is allowed only to the authorised employees and Directors (considering that they are not employees).</w:t>
      </w:r>
    </w:p>
    <w:p w:rsidR="005558B0" w:rsidRDefault="005558B0" w:rsidP="00F5510D">
      <w:pPr>
        <w:pStyle w:val="ListParagraph"/>
      </w:pPr>
    </w:p>
    <w:p w:rsidR="005558B0" w:rsidRDefault="005558B0" w:rsidP="00060B2B">
      <w:pPr>
        <w:pStyle w:val="ListParagraph"/>
        <w:numPr>
          <w:ilvl w:val="0"/>
          <w:numId w:val="3"/>
        </w:numPr>
      </w:pPr>
      <w:r>
        <w:t>Story: As a user, I want my records to change only after the given the approval by the departments director.</w:t>
      </w:r>
    </w:p>
    <w:p w:rsidR="005558B0" w:rsidRDefault="005558B0" w:rsidP="005558B0">
      <w:pPr>
        <w:pStyle w:val="ListParagraph"/>
      </w:pPr>
      <w:r>
        <w:t>Details: The details of my salary are very personal. Limit the access to just the administration and the sales department.</w:t>
      </w:r>
    </w:p>
    <w:p w:rsidR="005558B0" w:rsidRDefault="005558B0" w:rsidP="005558B0">
      <w:pPr>
        <w:pStyle w:val="ListParagraph"/>
      </w:pPr>
      <w:r>
        <w:t>Test: Provide authorisation to the departments that are directly related to the Yuconz finances.</w:t>
      </w:r>
    </w:p>
    <w:p w:rsidR="005558B0" w:rsidRDefault="005558B0" w:rsidP="005558B0">
      <w:pPr>
        <w:pStyle w:val="ListParagraph"/>
      </w:pPr>
    </w:p>
    <w:p w:rsidR="005558B0" w:rsidRDefault="005558B0" w:rsidP="00060B2B">
      <w:pPr>
        <w:pStyle w:val="ListParagraph"/>
        <w:numPr>
          <w:ilvl w:val="0"/>
          <w:numId w:val="3"/>
        </w:numPr>
      </w:pPr>
      <w:r>
        <w:t>Story: As a user, I want to be given the dismissal notice at least a week before the end date.</w:t>
      </w:r>
    </w:p>
    <w:p w:rsidR="005558B0" w:rsidRDefault="005558B0" w:rsidP="005558B0">
      <w:pPr>
        <w:pStyle w:val="ListParagraph"/>
      </w:pPr>
      <w:r>
        <w:t>Details: The employee must be given a notice in advance to allow time for them to find a new job or be prepared to leave.</w:t>
      </w:r>
    </w:p>
    <w:p w:rsidR="005558B0" w:rsidRDefault="005558B0" w:rsidP="005558B0">
      <w:pPr>
        <w:pStyle w:val="ListParagraph"/>
      </w:pPr>
      <w:r>
        <w:t>Test: After the review give the employee an alert or confirmation that will tell them there last working day and when they MUST leave the company because there employment will be getting terminated.</w:t>
      </w:r>
    </w:p>
    <w:p w:rsidR="00ED089D" w:rsidRDefault="00ED089D" w:rsidP="005558B0">
      <w:pPr>
        <w:pStyle w:val="ListParagraph"/>
      </w:pPr>
    </w:p>
    <w:p w:rsidR="00ED089D" w:rsidRDefault="00ED089D" w:rsidP="00060B2B">
      <w:pPr>
        <w:pStyle w:val="ListParagraph"/>
        <w:numPr>
          <w:ilvl w:val="0"/>
          <w:numId w:val="3"/>
        </w:numPr>
      </w:pPr>
      <w:r>
        <w:t>Story: As an employee, I want to be able to submit a salary increase request, so that I will be sure it is considered thoroughly.</w:t>
      </w:r>
    </w:p>
    <w:p w:rsidR="00ED089D" w:rsidRDefault="00ED089D" w:rsidP="00ED089D">
      <w:pPr>
        <w:pStyle w:val="ListParagraph"/>
      </w:pPr>
      <w:r>
        <w:t>Details: Six months before the annual review takes place, there will be a specific time frame where employees are able to request a salary increase.</w:t>
      </w:r>
    </w:p>
    <w:p w:rsidR="00ED089D" w:rsidRDefault="00ED089D" w:rsidP="00ED089D">
      <w:pPr>
        <w:pStyle w:val="ListParagraph"/>
      </w:pPr>
      <w:r>
        <w:t>Test: Employees complete the application form for a salary increase, Which HR will have access to, during the Annual Review, where after the employee is sent a message if the request has been granted or not.</w:t>
      </w:r>
    </w:p>
    <w:p w:rsidR="00ED089D" w:rsidRDefault="00ED089D" w:rsidP="00ED089D">
      <w:pPr>
        <w:pStyle w:val="ListParagraph"/>
      </w:pPr>
    </w:p>
    <w:p w:rsidR="00ED089D" w:rsidRDefault="00ED089D" w:rsidP="00060B2B">
      <w:pPr>
        <w:pStyle w:val="ListParagraph"/>
        <w:numPr>
          <w:ilvl w:val="0"/>
          <w:numId w:val="3"/>
        </w:numPr>
      </w:pPr>
      <w:r>
        <w:t>Story: As a director, I want to have access to modify my employee’s files, so that I can change incorrect information when they come to me.</w:t>
      </w:r>
    </w:p>
    <w:p w:rsidR="00ED089D" w:rsidRDefault="00ED089D" w:rsidP="00ED089D">
      <w:pPr>
        <w:pStyle w:val="ListParagraph"/>
      </w:pPr>
      <w:r>
        <w:t>Details: Most employees have incorrect personal details and it will be faster if all directors can quickly change these details themselves for employees in their department.</w:t>
      </w:r>
    </w:p>
    <w:p w:rsidR="007F018E" w:rsidRDefault="00ED089D" w:rsidP="00060B2B">
      <w:pPr>
        <w:pStyle w:val="ListParagraph"/>
      </w:pPr>
      <w:r>
        <w:t>Test: Allow a director have access to modify the details of the employees in their department, sending an alert/ message to HR when finished to let them kn</w:t>
      </w:r>
      <w:r w:rsidR="00060B2B">
        <w:t>ow something has been modified.</w:t>
      </w:r>
    </w:p>
    <w:p w:rsidR="00060B2B" w:rsidRDefault="00060B2B" w:rsidP="00060B2B">
      <w:pPr>
        <w:pStyle w:val="ListParagraph"/>
      </w:pPr>
    </w:p>
    <w:p w:rsidR="007F018E" w:rsidRDefault="007F018E" w:rsidP="00060B2B">
      <w:pPr>
        <w:pStyle w:val="ListParagraph"/>
        <w:numPr>
          <w:ilvl w:val="0"/>
          <w:numId w:val="3"/>
        </w:numPr>
      </w:pPr>
      <w:r>
        <w:t xml:space="preserve">Story: As an employee, I want to be alerted annually </w:t>
      </w:r>
      <w:r w:rsidR="00DA2676">
        <w:t>when I should come to HR to</w:t>
      </w:r>
      <w:r>
        <w:t xml:space="preserve"> update my personal details</w:t>
      </w:r>
    </w:p>
    <w:p w:rsidR="007F018E" w:rsidRDefault="007F018E" w:rsidP="007F018E">
      <w:pPr>
        <w:pStyle w:val="ListParagraph"/>
      </w:pPr>
      <w:r>
        <w:t>Details: The system should alert the user after every annu</w:t>
      </w:r>
      <w:bookmarkStart w:id="0" w:name="_GoBack"/>
      <w:bookmarkEnd w:id="0"/>
      <w:r>
        <w:t>al review to update their details, this will ensure the current staff working there will have correct and up to date personal details.</w:t>
      </w:r>
    </w:p>
    <w:p w:rsidR="00ED089D" w:rsidRDefault="007F018E" w:rsidP="007F018E">
      <w:pPr>
        <w:pStyle w:val="ListParagraph"/>
      </w:pPr>
      <w:r>
        <w:t>Test: A notification will be sent to all employees on the system, reminding them to update their personal details.</w:t>
      </w:r>
    </w:p>
    <w:p w:rsidR="00ED089D" w:rsidRDefault="00ED089D" w:rsidP="00ED089D">
      <w:pPr>
        <w:pStyle w:val="ListParagraph"/>
      </w:pPr>
    </w:p>
    <w:p w:rsidR="00060B2B" w:rsidRDefault="00060B2B" w:rsidP="00060B2B">
      <w:pPr>
        <w:pStyle w:val="ListParagraph"/>
      </w:pPr>
    </w:p>
    <w:p w:rsidR="00060B2B" w:rsidRDefault="00060B2B" w:rsidP="00060B2B">
      <w:pPr>
        <w:pStyle w:val="ListParagraph"/>
        <w:numPr>
          <w:ilvl w:val="0"/>
          <w:numId w:val="3"/>
        </w:numPr>
      </w:pPr>
      <w:r>
        <w:lastRenderedPageBreak/>
        <w:t>Story: As a director I would like to be notified when one of the employees in my department has had their employment terminated.</w:t>
      </w:r>
    </w:p>
    <w:p w:rsidR="00060B2B" w:rsidRDefault="00060B2B" w:rsidP="00060B2B">
      <w:pPr>
        <w:pStyle w:val="ListParagraph"/>
      </w:pPr>
      <w:r>
        <w:t>Details: notifications about terminated employees will be sent to the director of the department the employee was terminated from.</w:t>
      </w:r>
    </w:p>
    <w:p w:rsidR="00060B2B" w:rsidRDefault="00060B2B" w:rsidP="00060B2B">
      <w:pPr>
        <w:pStyle w:val="ListParagraph"/>
      </w:pPr>
      <w:r>
        <w:t>Test: Once the employee has been declared fired, a notification will be sent to the director informing them.</w:t>
      </w:r>
    </w:p>
    <w:p w:rsidR="00060B2B" w:rsidRDefault="00060B2B" w:rsidP="00060B2B">
      <w:pPr>
        <w:pStyle w:val="ListParagraph"/>
      </w:pPr>
    </w:p>
    <w:p w:rsidR="00060B2B" w:rsidRDefault="00060B2B" w:rsidP="00060B2B">
      <w:pPr>
        <w:pStyle w:val="ListParagraph"/>
        <w:numPr>
          <w:ilvl w:val="0"/>
          <w:numId w:val="3"/>
        </w:numPr>
      </w:pPr>
      <w:r>
        <w:t>Story: As a manager, if need be, I want to be able to fire an employee and make sure they cannot access the system again. I don’t want employees whose contract has been terminated on the spot to be able to access the system.</w:t>
      </w:r>
    </w:p>
    <w:p w:rsidR="00060B2B" w:rsidRDefault="00060B2B" w:rsidP="00060B2B">
      <w:pPr>
        <w:pStyle w:val="ListParagraph"/>
      </w:pPr>
      <w:r>
        <w:t>Details: The manager in the department the employee belongs to will be able to remove their user details from the system to prevent them from accessing it again. A alert will be sent to the director of the department and HR.</w:t>
      </w:r>
    </w:p>
    <w:p w:rsidR="00060B2B" w:rsidRDefault="00060B2B" w:rsidP="00060B2B">
      <w:pPr>
        <w:pStyle w:val="ListParagraph"/>
      </w:pPr>
      <w:r>
        <w:t>Test: An employee that is fired will attempt to log in to the system but will be denied access.</w:t>
      </w:r>
    </w:p>
    <w:p w:rsidR="00ED089D" w:rsidRDefault="00ED089D" w:rsidP="00ED089D">
      <w:pPr>
        <w:pStyle w:val="ListParagraph"/>
      </w:pPr>
    </w:p>
    <w:p w:rsidR="00ED089D" w:rsidRDefault="00ED089D" w:rsidP="005558B0">
      <w:pPr>
        <w:pStyle w:val="ListParagraph"/>
      </w:pPr>
    </w:p>
    <w:p w:rsidR="005558B0" w:rsidRDefault="005558B0" w:rsidP="005558B0">
      <w:pPr>
        <w:pStyle w:val="ListParagraph"/>
      </w:pPr>
      <w:r>
        <w:t xml:space="preserve"> </w:t>
      </w:r>
    </w:p>
    <w:p w:rsidR="005558B0" w:rsidRDefault="005558B0" w:rsidP="005558B0">
      <w:pPr>
        <w:pStyle w:val="ListParagraph"/>
      </w:pPr>
    </w:p>
    <w:p w:rsidR="00F5510D" w:rsidRPr="00F5510D" w:rsidRDefault="00F5510D">
      <w:pPr>
        <w:rPr>
          <w:u w:val="single"/>
        </w:rPr>
      </w:pPr>
    </w:p>
    <w:sectPr w:rsidR="00F5510D" w:rsidRPr="00F551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89D" w:rsidRDefault="00ED089D" w:rsidP="00ED089D">
      <w:pPr>
        <w:spacing w:after="0" w:line="240" w:lineRule="auto"/>
      </w:pPr>
      <w:r>
        <w:separator/>
      </w:r>
    </w:p>
  </w:endnote>
  <w:endnote w:type="continuationSeparator" w:id="0">
    <w:p w:rsidR="00ED089D" w:rsidRDefault="00ED089D" w:rsidP="00ED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89D" w:rsidRDefault="00ED089D" w:rsidP="00ED089D">
      <w:pPr>
        <w:spacing w:after="0" w:line="240" w:lineRule="auto"/>
      </w:pPr>
      <w:r>
        <w:separator/>
      </w:r>
    </w:p>
  </w:footnote>
  <w:footnote w:type="continuationSeparator" w:id="0">
    <w:p w:rsidR="00ED089D" w:rsidRDefault="00ED089D" w:rsidP="00ED0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561"/>
    <w:multiLevelType w:val="hybridMultilevel"/>
    <w:tmpl w:val="39EC9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596596C"/>
    <w:multiLevelType w:val="hybridMultilevel"/>
    <w:tmpl w:val="B854E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4B"/>
    <w:rsid w:val="00060B2B"/>
    <w:rsid w:val="0010334E"/>
    <w:rsid w:val="00204436"/>
    <w:rsid w:val="005558B0"/>
    <w:rsid w:val="007E734B"/>
    <w:rsid w:val="007F018E"/>
    <w:rsid w:val="00DA2676"/>
    <w:rsid w:val="00ED089D"/>
    <w:rsid w:val="00F551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C8337"/>
  <w15:chartTrackingRefBased/>
  <w15:docId w15:val="{93459FCD-86D0-4EFC-986D-CCA545F8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0D"/>
    <w:pPr>
      <w:spacing w:line="256" w:lineRule="auto"/>
      <w:ind w:left="720"/>
      <w:contextualSpacing/>
    </w:pPr>
    <w:rPr>
      <w:rFonts w:eastAsiaTheme="minorHAnsi"/>
      <w:lang w:eastAsia="en-US"/>
    </w:rPr>
  </w:style>
  <w:style w:type="paragraph" w:styleId="Header">
    <w:name w:val="header"/>
    <w:basedOn w:val="Normal"/>
    <w:link w:val="HeaderChar"/>
    <w:uiPriority w:val="99"/>
    <w:unhideWhenUsed/>
    <w:rsid w:val="00ED0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89D"/>
  </w:style>
  <w:style w:type="paragraph" w:styleId="Footer">
    <w:name w:val="footer"/>
    <w:basedOn w:val="Normal"/>
    <w:link w:val="FooterChar"/>
    <w:uiPriority w:val="99"/>
    <w:unhideWhenUsed/>
    <w:rsid w:val="00ED0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84546">
      <w:bodyDiv w:val="1"/>
      <w:marLeft w:val="0"/>
      <w:marRight w:val="0"/>
      <w:marTop w:val="0"/>
      <w:marBottom w:val="0"/>
      <w:divBdr>
        <w:top w:val="none" w:sz="0" w:space="0" w:color="auto"/>
        <w:left w:val="none" w:sz="0" w:space="0" w:color="auto"/>
        <w:bottom w:val="none" w:sz="0" w:space="0" w:color="auto"/>
        <w:right w:val="none" w:sz="0" w:space="0" w:color="auto"/>
      </w:divBdr>
    </w:div>
    <w:div w:id="470247908">
      <w:bodyDiv w:val="1"/>
      <w:marLeft w:val="0"/>
      <w:marRight w:val="0"/>
      <w:marTop w:val="0"/>
      <w:marBottom w:val="0"/>
      <w:divBdr>
        <w:top w:val="none" w:sz="0" w:space="0" w:color="auto"/>
        <w:left w:val="none" w:sz="0" w:space="0" w:color="auto"/>
        <w:bottom w:val="none" w:sz="0" w:space="0" w:color="auto"/>
        <w:right w:val="none" w:sz="0" w:space="0" w:color="auto"/>
      </w:divBdr>
    </w:div>
    <w:div w:id="1083451346">
      <w:bodyDiv w:val="1"/>
      <w:marLeft w:val="0"/>
      <w:marRight w:val="0"/>
      <w:marTop w:val="0"/>
      <w:marBottom w:val="0"/>
      <w:divBdr>
        <w:top w:val="none" w:sz="0" w:space="0" w:color="auto"/>
        <w:left w:val="none" w:sz="0" w:space="0" w:color="auto"/>
        <w:bottom w:val="none" w:sz="0" w:space="0" w:color="auto"/>
        <w:right w:val="none" w:sz="0" w:space="0" w:color="auto"/>
      </w:divBdr>
    </w:div>
    <w:div w:id="18665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4BBBE1B5.dotm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A.Sharomi</dc:creator>
  <cp:keywords/>
  <dc:description/>
  <cp:lastModifiedBy>A.Sharomi</cp:lastModifiedBy>
  <cp:revision>5</cp:revision>
  <dcterms:created xsi:type="dcterms:W3CDTF">2018-12-13T05:18:00Z</dcterms:created>
  <dcterms:modified xsi:type="dcterms:W3CDTF">2018-12-13T05:52:00Z</dcterms:modified>
</cp:coreProperties>
</file>